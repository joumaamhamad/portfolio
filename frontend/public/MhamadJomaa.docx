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9360"/>
      </w:tblGrid>
      <w:tr w:rsidR="00384F21" w:rsidRPr="00384F21" w:rsidTr="00D22188">
        <w:tc>
          <w:tcPr>
            <w:tcW w:w="9360" w:type="dxa"/>
          </w:tcPr>
          <w:p w:rsidR="00384F21" w:rsidRPr="00384F21" w:rsidRDefault="00FC669F" w:rsidP="00FC669F">
            <w:pPr>
              <w:pStyle w:val="Title"/>
            </w:pPr>
            <w:r w:rsidRPr="00BE3FC0">
              <w:rPr>
                <w:color w:val="000000" w:themeColor="text1"/>
              </w:rPr>
              <w:t>Mhamad Jomaa</w:t>
            </w:r>
            <w:r w:rsidR="00694A1A">
              <w:rPr>
                <w:color w:val="000000" w:themeColor="text1"/>
              </w:rPr>
              <w:t xml:space="preserve"> | Web Developer</w:t>
            </w:r>
          </w:p>
        </w:tc>
      </w:tr>
    </w:tbl>
    <w:tbl>
      <w:tblPr>
        <w:tblStyle w:val="TableGridLight"/>
        <w:tblW w:w="577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5407"/>
        <w:gridCol w:w="5404"/>
      </w:tblGrid>
      <w:tr w:rsidR="00910CBB" w:rsidTr="00694A1A">
        <w:trPr>
          <w:trHeight w:val="1444"/>
        </w:trPr>
        <w:tc>
          <w:tcPr>
            <w:tcW w:w="5406" w:type="dxa"/>
          </w:tcPr>
          <w:p w:rsidR="00910CBB" w:rsidRDefault="00694A1A" w:rsidP="00694A1A">
            <w:pPr>
              <w:pStyle w:val="ContactInf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Address: </w:t>
            </w:r>
            <w:r w:rsidR="00170C8B" w:rsidRPr="00694A1A">
              <w:rPr>
                <w:b w:val="0"/>
                <w:bCs/>
              </w:rPr>
              <w:t>Lebanon</w:t>
            </w:r>
          </w:p>
          <w:p w:rsidR="00694A1A" w:rsidRPr="00694A1A" w:rsidRDefault="00694A1A" w:rsidP="00694A1A">
            <w:pPr>
              <w:pStyle w:val="ContactInf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Phone Number: </w:t>
            </w:r>
            <w:r w:rsidRPr="00694A1A">
              <w:rPr>
                <w:b w:val="0"/>
                <w:bCs/>
              </w:rPr>
              <w:t xml:space="preserve">+96170583380 </w:t>
            </w:r>
          </w:p>
          <w:p w:rsidR="00694A1A" w:rsidRPr="00694A1A" w:rsidRDefault="00694A1A" w:rsidP="00694A1A">
            <w:pPr>
              <w:pStyle w:val="ContactInfoRight"/>
              <w:jc w:val="left"/>
              <w:rPr>
                <w:b w:val="0"/>
                <w:bCs/>
                <w:color w:val="4F81BD" w:themeColor="accent1"/>
              </w:rPr>
            </w:pPr>
            <w:r w:rsidRPr="00694A1A">
              <w:rPr>
                <w:b w:val="0"/>
                <w:bCs/>
                <w:color w:val="000000" w:themeColor="text1"/>
              </w:rPr>
              <w:t xml:space="preserve">Email: </w:t>
            </w:r>
            <w:hyperlink r:id="rId7" w:history="1">
              <w:r w:rsidRPr="00694A1A">
                <w:rPr>
                  <w:rStyle w:val="Hyperlink"/>
                  <w:b w:val="0"/>
                  <w:bCs/>
                  <w:color w:val="4F81BD" w:themeColor="accent1"/>
                </w:rPr>
                <w:t>mhamad_jomaa@outlook.com</w:t>
              </w:r>
            </w:hyperlink>
          </w:p>
          <w:p w:rsidR="00694A1A" w:rsidRPr="00694A1A" w:rsidRDefault="00B85C45" w:rsidP="00694A1A">
            <w:pPr>
              <w:pStyle w:val="ContactInfoRight"/>
              <w:jc w:val="left"/>
              <w:rPr>
                <w:b w:val="0"/>
                <w:bCs/>
                <w:color w:val="4F81BD" w:themeColor="accent1"/>
                <w:sz w:val="20"/>
                <w:szCs w:val="20"/>
              </w:rPr>
            </w:pPr>
            <w:r w:rsidRPr="00694A1A">
              <w:rPr>
                <w:b w:val="0"/>
                <w:bCs/>
                <w:color w:val="000000" w:themeColor="text1"/>
                <w:sz w:val="20"/>
                <w:szCs w:val="20"/>
              </w:rPr>
              <w:t>LinkedIn</w:t>
            </w:r>
            <w:r w:rsidR="00694A1A" w:rsidRPr="00694A1A">
              <w:rPr>
                <w:b w:val="0"/>
                <w:bCs/>
                <w:color w:val="000000" w:themeColor="text1"/>
                <w:sz w:val="20"/>
                <w:szCs w:val="20"/>
              </w:rPr>
              <w:t xml:space="preserve">: </w:t>
            </w:r>
            <w:hyperlink r:id="rId8" w:history="1">
              <w:r w:rsidR="00694A1A" w:rsidRPr="00694A1A">
                <w:rPr>
                  <w:rStyle w:val="Hyperlink"/>
                  <w:rFonts w:ascii="Segoe UI" w:hAnsi="Segoe UI" w:cs="Segoe UI"/>
                  <w:b w:val="0"/>
                  <w:bCs/>
                  <w:color w:val="4F81BD" w:themeColor="accent1"/>
                  <w:sz w:val="20"/>
                  <w:szCs w:val="20"/>
                  <w:u w:val="none"/>
                  <w:shd w:val="clear" w:color="auto" w:fill="FFFFFF"/>
                </w:rPr>
                <w:t>www.linkedin.com/in/mhamad-jomaa-76409a230</w:t>
              </w:r>
            </w:hyperlink>
          </w:p>
          <w:p w:rsidR="00694A1A" w:rsidRPr="00694A1A" w:rsidRDefault="00694A1A" w:rsidP="00694A1A">
            <w:pPr>
              <w:rPr>
                <w:rStyle w:val="Hyperlink"/>
                <w:rFonts w:ascii="Segoe UI" w:hAnsi="Segoe UI" w:cs="Segoe UI"/>
                <w:color w:val="4F81BD" w:themeColor="accent1"/>
                <w:shd w:val="clear" w:color="auto" w:fill="FFFFFF"/>
              </w:rPr>
            </w:pPr>
            <w:r w:rsidRPr="00694A1A">
              <w:rPr>
                <w:color w:val="000000" w:themeColor="text1"/>
              </w:rPr>
              <w:t xml:space="preserve">GitHub: </w:t>
            </w:r>
            <w:hyperlink r:id="rId9" w:history="1">
              <w:r w:rsidRPr="00694A1A">
                <w:rPr>
                  <w:rStyle w:val="Hyperlink"/>
                  <w:rFonts w:ascii="Segoe UI" w:hAnsi="Segoe UI" w:cs="Segoe UI"/>
                  <w:color w:val="4F81BD" w:themeColor="accent1"/>
                  <w:shd w:val="clear" w:color="auto" w:fill="FFFFFF"/>
                </w:rPr>
                <w:t>https://github.com/joumaamhamad</w:t>
              </w:r>
            </w:hyperlink>
          </w:p>
          <w:p w:rsidR="00694A1A" w:rsidRPr="00694A1A" w:rsidRDefault="00694A1A" w:rsidP="00112C10">
            <w:pPr>
              <w:rPr>
                <w:rFonts w:ascii="Segoe UI" w:hAnsi="Segoe UI" w:cs="Segoe UI"/>
                <w:color w:val="4F81BD" w:themeColor="accent1"/>
                <w:sz w:val="20"/>
                <w:szCs w:val="20"/>
                <w:shd w:val="clear" w:color="auto" w:fill="FFFFFF"/>
              </w:rPr>
            </w:pPr>
            <w:r w:rsidRPr="00694A1A">
              <w:rPr>
                <w:color w:val="000000" w:themeColor="text1"/>
              </w:rPr>
              <w:t xml:space="preserve">Portfolio: </w:t>
            </w:r>
            <w:bookmarkStart w:id="0" w:name="_GoBack"/>
            <w:r w:rsidR="00112C10">
              <w:rPr>
                <w:rFonts w:ascii="Segoe UI" w:hAnsi="Segoe UI" w:cs="Segoe UI"/>
                <w:shd w:val="clear" w:color="auto" w:fill="FFFFFF"/>
              </w:rPr>
              <w:fldChar w:fldCharType="begin"/>
            </w:r>
            <w:r w:rsidR="00112C10">
              <w:rPr>
                <w:rFonts w:ascii="Segoe UI" w:hAnsi="Segoe UI" w:cs="Segoe UI"/>
                <w:shd w:val="clear" w:color="auto" w:fill="FFFFFF"/>
              </w:rPr>
              <w:instrText xml:space="preserve"> HYPERLINK "</w:instrText>
            </w:r>
            <w:r w:rsidR="00112C10" w:rsidRPr="00112C10">
              <w:rPr>
                <w:rFonts w:ascii="Segoe UI" w:hAnsi="Segoe UI" w:cs="Segoe UI"/>
                <w:shd w:val="clear" w:color="auto" w:fill="FFFFFF"/>
              </w:rPr>
              <w:instrText>https://mhamadjomaa.netlify.app/</w:instrText>
            </w:r>
            <w:r w:rsidR="00112C10">
              <w:rPr>
                <w:rFonts w:ascii="Segoe UI" w:hAnsi="Segoe UI" w:cs="Segoe UI"/>
                <w:shd w:val="clear" w:color="auto" w:fill="FFFFFF"/>
              </w:rPr>
              <w:instrText xml:space="preserve">" </w:instrText>
            </w:r>
            <w:r w:rsidR="00112C10">
              <w:rPr>
                <w:rFonts w:ascii="Segoe UI" w:hAnsi="Segoe UI" w:cs="Segoe UI"/>
                <w:shd w:val="clear" w:color="auto" w:fill="FFFFFF"/>
              </w:rPr>
              <w:fldChar w:fldCharType="separate"/>
            </w:r>
            <w:r w:rsidR="00112C10" w:rsidRPr="007D47C4">
              <w:rPr>
                <w:rStyle w:val="Hyperlink"/>
                <w:rFonts w:ascii="Segoe UI" w:hAnsi="Segoe UI" w:cs="Segoe UI"/>
                <w:shd w:val="clear" w:color="auto" w:fill="FFFFFF"/>
              </w:rPr>
              <w:t>https://mhamadjomaa.netlify.app/</w:t>
            </w:r>
            <w:r w:rsidR="00112C10">
              <w:rPr>
                <w:rFonts w:ascii="Segoe UI" w:hAnsi="Segoe UI" w:cs="Segoe UI"/>
                <w:shd w:val="clear" w:color="auto" w:fill="FFFFFF"/>
              </w:rPr>
              <w:fldChar w:fldCharType="end"/>
            </w:r>
            <w:bookmarkEnd w:id="0"/>
          </w:p>
          <w:p w:rsidR="00291250" w:rsidRDefault="00291250" w:rsidP="00694A1A">
            <w:pPr>
              <w:pStyle w:val="ContactInfo"/>
            </w:pPr>
          </w:p>
        </w:tc>
        <w:tc>
          <w:tcPr>
            <w:tcW w:w="5404" w:type="dxa"/>
          </w:tcPr>
          <w:p w:rsidR="00694A1A" w:rsidRPr="00F14524" w:rsidRDefault="00694A1A" w:rsidP="00694A1A">
            <w:pPr>
              <w:pStyle w:val="ContactInfoRight"/>
              <w:jc w:val="left"/>
            </w:pPr>
          </w:p>
          <w:p w:rsidR="00291250" w:rsidRDefault="00291250" w:rsidP="00694A1A">
            <w:pPr>
              <w:pStyle w:val="ContactInfoRight"/>
              <w:jc w:val="left"/>
            </w:pPr>
          </w:p>
        </w:tc>
      </w:tr>
    </w:tbl>
    <w:tbl>
      <w:tblPr>
        <w:tblStyle w:val="TableGrid"/>
        <w:tblW w:w="993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1350"/>
        <w:gridCol w:w="8628"/>
        <w:gridCol w:w="8628"/>
      </w:tblGrid>
      <w:tr w:rsidR="001E5C69" w:rsidTr="00800B47">
        <w:trPr>
          <w:gridAfter w:val="1"/>
          <w:wAfter w:w="8628" w:type="dxa"/>
          <w:trHeight w:val="890"/>
        </w:trPr>
        <w:tc>
          <w:tcPr>
            <w:tcW w:w="1350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1E5C69" w:rsidRPr="00024E30" w:rsidRDefault="00CD7E4A" w:rsidP="00BD24CD">
            <w:pPr>
              <w:pStyle w:val="Heading1"/>
              <w:jc w:val="center"/>
            </w:pPr>
            <w:sdt>
              <w:sdtPr>
                <w:alias w:val="Objective:"/>
                <w:tag w:val="Objective:"/>
                <w:id w:val="5444144"/>
                <w:placeholder>
                  <w:docPart w:val="1E0C00EC10AB487080CDDE0848263566"/>
                </w:placeholder>
                <w:temporary/>
                <w:showingPlcHdr/>
                <w15:appearance w15:val="hidden"/>
              </w:sdtPr>
              <w:sdtEndPr/>
              <w:sdtContent>
                <w:r w:rsidR="00D13586" w:rsidRPr="00E55584">
                  <w:rPr>
                    <w:color w:val="000000" w:themeColor="text1"/>
                    <w:sz w:val="24"/>
                    <w:szCs w:val="24"/>
                  </w:rPr>
                  <w:t>Objective</w:t>
                </w:r>
              </w:sdtContent>
            </w:sdt>
          </w:p>
        </w:tc>
        <w:tc>
          <w:tcPr>
            <w:tcW w:w="862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4E3905" w:rsidRPr="003326B8" w:rsidRDefault="004E3905" w:rsidP="004E3905">
            <w:r w:rsidRPr="00E55584">
              <w:rPr>
                <w:color w:val="000000" w:themeColor="text1"/>
              </w:rPr>
              <w:t>A dedicated MERN stack developer skilled in creating robust, scalable web applications. Strong expertise in full-stack development, focusing on delivering high-quality, user-friendly solutions. Seeking opportunities to contribute front-end and back-end skills to a dynamic team and build innovative web experiences.</w:t>
            </w:r>
          </w:p>
        </w:tc>
      </w:tr>
      <w:tr w:rsidR="00694A1A" w:rsidTr="00800B47">
        <w:trPr>
          <w:gridAfter w:val="1"/>
          <w:wAfter w:w="8628" w:type="dxa"/>
          <w:trHeight w:val="890"/>
        </w:trPr>
        <w:sdt>
          <w:sdtPr>
            <w:alias w:val="Education:"/>
            <w:tag w:val="Education:"/>
            <w:id w:val="25224252"/>
            <w:placeholder>
              <w:docPart w:val="16E419E0863F4CA6AF4392CCF1DC364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350" w:type="dxa"/>
                <w:tcBorders>
                  <w:top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694A1A" w:rsidRDefault="00694A1A" w:rsidP="00BD24CD">
                <w:pPr>
                  <w:pStyle w:val="Heading1"/>
                  <w:jc w:val="center"/>
                </w:pPr>
                <w:r w:rsidRPr="00E55584">
                  <w:rPr>
                    <w:color w:val="000000" w:themeColor="text1"/>
                    <w:sz w:val="24"/>
                    <w:szCs w:val="24"/>
                  </w:rPr>
                  <w:t>Education</w:t>
                </w:r>
              </w:p>
            </w:tc>
          </w:sdtContent>
        </w:sdt>
        <w:tc>
          <w:tcPr>
            <w:tcW w:w="862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694A1A" w:rsidRPr="00E71CD4" w:rsidRDefault="00694A1A" w:rsidP="00954B26">
            <w:pPr>
              <w:pStyle w:val="Heading2"/>
            </w:pPr>
            <w:r w:rsidRPr="00E55584">
              <w:rPr>
                <w:szCs w:val="22"/>
              </w:rPr>
              <w:t>Master</w:t>
            </w:r>
            <w:r>
              <w:rPr>
                <w:szCs w:val="22"/>
              </w:rPr>
              <w:t xml:space="preserve"> 1 </w:t>
            </w:r>
            <w:r w:rsidRPr="00E55584">
              <w:rPr>
                <w:szCs w:val="22"/>
              </w:rPr>
              <w:t>–</w:t>
            </w:r>
            <w:r>
              <w:rPr>
                <w:szCs w:val="22"/>
              </w:rPr>
              <w:t xml:space="preserve"> </w:t>
            </w:r>
            <w:r w:rsidRPr="00E71CD4">
              <w:t>Computer Science</w:t>
            </w:r>
            <w:r w:rsidR="00954B26">
              <w:t xml:space="preserve">                                                                                             2023-2024                                                                                            </w:t>
            </w:r>
          </w:p>
          <w:p w:rsidR="00954B26" w:rsidRDefault="00954B26" w:rsidP="00694A1A">
            <w:r>
              <w:t xml:space="preserve">Lebanese University </w:t>
            </w:r>
            <w:r w:rsidRPr="00E55584">
              <w:t>–</w:t>
            </w:r>
            <w:r>
              <w:t xml:space="preserve"> Faculty Of Science</w:t>
            </w:r>
          </w:p>
          <w:p w:rsidR="00954B26" w:rsidRDefault="00954B26" w:rsidP="00694A1A">
            <w:pPr>
              <w:rPr>
                <w:b/>
                <w:bCs/>
              </w:rPr>
            </w:pPr>
            <w:r w:rsidRPr="00954B26">
              <w:rPr>
                <w:b/>
                <w:bCs/>
              </w:rPr>
              <w:t>Bachelor’s – Computer Science</w:t>
            </w:r>
            <w:r>
              <w:rPr>
                <w:b/>
                <w:bCs/>
              </w:rPr>
              <w:t xml:space="preserve">                                                                                          2020-2023</w:t>
            </w:r>
          </w:p>
          <w:p w:rsidR="00954B26" w:rsidRPr="00954B26" w:rsidRDefault="00954B26" w:rsidP="00954B26">
            <w:r>
              <w:t xml:space="preserve">Lebanese University </w:t>
            </w:r>
            <w:r w:rsidRPr="00E55584">
              <w:t>–</w:t>
            </w:r>
            <w:r>
              <w:t xml:space="preserve"> Faculty Of Science</w:t>
            </w:r>
          </w:p>
        </w:tc>
      </w:tr>
      <w:tr w:rsidR="00954B26" w:rsidTr="00800B47">
        <w:trPr>
          <w:gridAfter w:val="1"/>
          <w:wAfter w:w="8628" w:type="dxa"/>
          <w:trHeight w:val="890"/>
        </w:trPr>
        <w:tc>
          <w:tcPr>
            <w:tcW w:w="1350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954B26" w:rsidRDefault="00954B26" w:rsidP="00954B26">
            <w:pPr>
              <w:pStyle w:val="Heading1"/>
              <w:jc w:val="left"/>
            </w:pPr>
            <w:r w:rsidRPr="00954B26">
              <w:rPr>
                <w:color w:val="000000" w:themeColor="text1"/>
              </w:rPr>
              <w:t>Certificate</w:t>
            </w:r>
          </w:p>
        </w:tc>
        <w:tc>
          <w:tcPr>
            <w:tcW w:w="862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54B26" w:rsidRDefault="0096353D" w:rsidP="0096353D">
            <w:pPr>
              <w:pStyle w:val="Heading2"/>
              <w:rPr>
                <w:b w:val="0"/>
                <w:bCs/>
                <w:szCs w:val="22"/>
              </w:rPr>
            </w:pPr>
            <w:r>
              <w:rPr>
                <w:szCs w:val="22"/>
              </w:rPr>
              <w:t>-</w:t>
            </w:r>
            <w:r w:rsidR="00954B26">
              <w:rPr>
                <w:szCs w:val="22"/>
              </w:rPr>
              <w:t xml:space="preserve">ESA Business School: Full-Stack Developers </w:t>
            </w:r>
            <w:r w:rsidR="00954B26" w:rsidRPr="00EF1D54">
              <w:rPr>
                <w:b w:val="0"/>
                <w:bCs/>
                <w:szCs w:val="22"/>
              </w:rPr>
              <w:t>(HTML</w:t>
            </w:r>
            <w:r w:rsidR="00EF1D54" w:rsidRPr="00EF1D54">
              <w:rPr>
                <w:b w:val="0"/>
                <w:bCs/>
                <w:szCs w:val="22"/>
              </w:rPr>
              <w:t>5, CSS3, MySQL, MERN</w:t>
            </w:r>
            <w:r w:rsidR="00954B26" w:rsidRPr="00EF1D54">
              <w:rPr>
                <w:b w:val="0"/>
                <w:bCs/>
                <w:szCs w:val="22"/>
              </w:rPr>
              <w:t xml:space="preserve"> STACK),</w:t>
            </w:r>
            <w:r w:rsidR="00EF1D54" w:rsidRPr="00EF1D54">
              <w:rPr>
                <w:b w:val="0"/>
                <w:bCs/>
                <w:szCs w:val="22"/>
              </w:rPr>
              <w:t>2024, (Lebanon)</w:t>
            </w:r>
            <w:r w:rsidR="00EF1D54">
              <w:rPr>
                <w:b w:val="0"/>
                <w:bCs/>
                <w:szCs w:val="22"/>
              </w:rPr>
              <w:t>.</w:t>
            </w:r>
          </w:p>
          <w:p w:rsidR="00EF1D54" w:rsidRPr="00EF1D54" w:rsidRDefault="0096353D" w:rsidP="0096353D">
            <w:pPr>
              <w:pStyle w:val="Heading2"/>
              <w:rPr>
                <w:b w:val="0"/>
                <w:bCs/>
                <w:szCs w:val="22"/>
              </w:rPr>
            </w:pPr>
            <w:r>
              <w:rPr>
                <w:szCs w:val="22"/>
              </w:rPr>
              <w:t>-</w:t>
            </w:r>
            <w:r w:rsidR="00EF1D54">
              <w:rPr>
                <w:szCs w:val="22"/>
              </w:rPr>
              <w:t xml:space="preserve">ESIEE-IT France: Full-Stack Developers </w:t>
            </w:r>
            <w:r w:rsidR="00EF1D54" w:rsidRPr="00EF1D54">
              <w:rPr>
                <w:b w:val="0"/>
                <w:bCs/>
                <w:szCs w:val="22"/>
              </w:rPr>
              <w:t>(HTML5,CSS3,MySQL,MERN STACK),2024,(Lebanon)</w:t>
            </w:r>
            <w:r w:rsidR="00EF1D54">
              <w:rPr>
                <w:b w:val="0"/>
                <w:bCs/>
                <w:szCs w:val="22"/>
              </w:rPr>
              <w:t>.</w:t>
            </w:r>
          </w:p>
        </w:tc>
      </w:tr>
      <w:tr w:rsidR="00EF1D54" w:rsidTr="00EF1D54">
        <w:trPr>
          <w:gridAfter w:val="1"/>
          <w:wAfter w:w="8628" w:type="dxa"/>
          <w:trHeight w:val="512"/>
        </w:trPr>
        <w:tc>
          <w:tcPr>
            <w:tcW w:w="1350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EF1D54" w:rsidRPr="00954B26" w:rsidRDefault="00EF1D54" w:rsidP="00954B26">
            <w:pPr>
              <w:pStyle w:val="Heading1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Projects</w:t>
            </w:r>
          </w:p>
        </w:tc>
        <w:tc>
          <w:tcPr>
            <w:tcW w:w="862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EF1D54" w:rsidRPr="00E55584" w:rsidRDefault="00EF1D54" w:rsidP="00EF1D54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  <w:r w:rsidRPr="00E55584">
              <w:rPr>
                <w:b/>
                <w:bCs/>
                <w:color w:val="000000" w:themeColor="text1"/>
              </w:rPr>
              <w:t xml:space="preserve">-Project: BetelMoune </w:t>
            </w:r>
            <w:r>
              <w:rPr>
                <w:b/>
                <w:bCs/>
                <w:color w:val="000000" w:themeColor="text1"/>
              </w:rPr>
              <w:t>(2024)</w:t>
            </w:r>
          </w:p>
          <w:p w:rsidR="00EF1D54" w:rsidRPr="00EC573C" w:rsidRDefault="00EF1D54" w:rsidP="00EF1D54">
            <w:pPr>
              <w:pStyle w:val="ListParagraph"/>
              <w:numPr>
                <w:ilvl w:val="0"/>
                <w:numId w:val="22"/>
              </w:numPr>
              <w:rPr>
                <w:color w:val="000000" w:themeColor="text1"/>
              </w:rPr>
            </w:pPr>
            <w:r w:rsidRPr="00EC573C">
              <w:rPr>
                <w:color w:val="000000" w:themeColor="text1"/>
              </w:rPr>
              <w:t>Developed MERN stack application for Lebanese recipes</w:t>
            </w:r>
          </w:p>
          <w:p w:rsidR="00EF1D54" w:rsidRPr="00EC573C" w:rsidRDefault="00EF1D54" w:rsidP="00EF1D54">
            <w:pPr>
              <w:pStyle w:val="ListParagraph"/>
              <w:numPr>
                <w:ilvl w:val="0"/>
                <w:numId w:val="22"/>
              </w:numPr>
              <w:rPr>
                <w:color w:val="000000" w:themeColor="text1"/>
              </w:rPr>
            </w:pPr>
            <w:r w:rsidRPr="00EC573C">
              <w:rPr>
                <w:color w:val="000000" w:themeColor="text1"/>
              </w:rPr>
              <w:t>Implemented Redux Toolkit, Chabot, and chat app integration</w:t>
            </w:r>
          </w:p>
          <w:p w:rsidR="00EF1D54" w:rsidRPr="00EC573C" w:rsidRDefault="00EF1D54" w:rsidP="00EF1D54">
            <w:pPr>
              <w:numPr>
                <w:ilvl w:val="0"/>
                <w:numId w:val="22"/>
              </w:numPr>
              <w:rPr>
                <w:b/>
                <w:bCs/>
                <w:color w:val="000000" w:themeColor="text1"/>
              </w:rPr>
            </w:pPr>
            <w:r w:rsidRPr="00EC573C">
              <w:rPr>
                <w:color w:val="000000" w:themeColor="text1"/>
              </w:rPr>
              <w:t>Collaborated on continuous updates and feature integration</w:t>
            </w:r>
          </w:p>
          <w:p w:rsidR="00EF1D54" w:rsidRPr="00E55584" w:rsidRDefault="00EF1D54" w:rsidP="00EF1D54">
            <w:pPr>
              <w:rPr>
                <w:b/>
                <w:bCs/>
                <w:color w:val="000000" w:themeColor="text1"/>
              </w:rPr>
            </w:pPr>
            <w:r w:rsidRPr="00E55584">
              <w:rPr>
                <w:b/>
                <w:bCs/>
                <w:color w:val="000000" w:themeColor="text1"/>
              </w:rPr>
              <w:t>2-Project: Portfolio</w:t>
            </w:r>
            <w:r>
              <w:rPr>
                <w:b/>
                <w:bCs/>
                <w:color w:val="000000" w:themeColor="text1"/>
              </w:rPr>
              <w:t xml:space="preserve"> (2024)</w:t>
            </w:r>
          </w:p>
          <w:p w:rsidR="00EF1D54" w:rsidRPr="00E55584" w:rsidRDefault="00EF1D54" w:rsidP="00EF1D54">
            <w:pPr>
              <w:pStyle w:val="ListParagraph"/>
              <w:numPr>
                <w:ilvl w:val="0"/>
                <w:numId w:val="20"/>
              </w:numPr>
              <w:rPr>
                <w:rFonts w:ascii="Calibri" w:eastAsia="Times New Roman" w:hAnsi="Calibri" w:cs="Calibri"/>
                <w:color w:val="000000" w:themeColor="text1"/>
                <w:lang w:eastAsia="fr-FR"/>
              </w:rPr>
            </w:pPr>
            <w:r w:rsidRPr="00E55584">
              <w:rPr>
                <w:rFonts w:ascii="Calibri" w:eastAsia="Times New Roman" w:hAnsi="Calibri" w:cs="Calibri"/>
                <w:color w:val="000000" w:themeColor="text1"/>
                <w:lang w:eastAsia="fr-FR"/>
              </w:rPr>
              <w:t>Showcases proficiency in React.js (front-end) and Node.js with Express.js (back-end).</w:t>
            </w:r>
          </w:p>
          <w:p w:rsidR="00EF1D54" w:rsidRPr="00E55584" w:rsidRDefault="00EF1D54" w:rsidP="00EF1D54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</w:rPr>
            </w:pPr>
            <w:r w:rsidRPr="00E55584">
              <w:rPr>
                <w:rFonts w:ascii="Calibri" w:eastAsia="Times New Roman" w:hAnsi="Calibri" w:cs="Calibri"/>
                <w:color w:val="000000" w:themeColor="text1"/>
                <w:lang w:eastAsia="fr-FR"/>
              </w:rPr>
              <w:t>Demonstrates dynamic, responsive web applications</w:t>
            </w:r>
            <w:r w:rsidRPr="00E55584">
              <w:rPr>
                <w:rFonts w:ascii="Times New Roman" w:eastAsia="Times New Roman" w:hAnsi="Times New Roman" w:cs="Times New Roman"/>
                <w:color w:val="000000" w:themeColor="text1"/>
                <w:lang w:eastAsia="fr-FR"/>
              </w:rPr>
              <w:t>.</w:t>
            </w:r>
            <w:r w:rsidRPr="00E55584">
              <w:rPr>
                <w:color w:val="000000" w:themeColor="text1"/>
              </w:rPr>
              <w:t xml:space="preserve"> </w:t>
            </w:r>
          </w:p>
          <w:p w:rsidR="00EF1D54" w:rsidRPr="00E55584" w:rsidRDefault="00EF1D54" w:rsidP="00EF1D54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</w:rPr>
            </w:pPr>
            <w:r w:rsidRPr="00E55584">
              <w:rPr>
                <w:color w:val="000000" w:themeColor="text1"/>
              </w:rPr>
              <w:t xml:space="preserve">The link of portfolio: </w:t>
            </w:r>
            <w:hyperlink r:id="rId10" w:history="1">
              <w:r w:rsidRPr="00E55584">
                <w:rPr>
                  <w:rStyle w:val="Hyperlink"/>
                  <w:color w:val="000000" w:themeColor="text1"/>
                </w:rPr>
                <w:t>https://mhmdjomportfolio.netlify.app/</w:t>
              </w:r>
            </w:hyperlink>
          </w:p>
          <w:p w:rsidR="00EF1D54" w:rsidRPr="00E55584" w:rsidRDefault="00EF1D54" w:rsidP="00EF1D54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  <w:r w:rsidRPr="00E55584">
              <w:rPr>
                <w:b/>
                <w:bCs/>
                <w:color w:val="000000" w:themeColor="text1"/>
              </w:rPr>
              <w:t>-Project:  Amazon Clone</w:t>
            </w:r>
            <w:r>
              <w:rPr>
                <w:b/>
                <w:bCs/>
                <w:color w:val="000000" w:themeColor="text1"/>
              </w:rPr>
              <w:t xml:space="preserve"> (2023-2024)</w:t>
            </w:r>
          </w:p>
          <w:p w:rsidR="00EF1D54" w:rsidRPr="00E55584" w:rsidRDefault="00EF1D54" w:rsidP="00EF1D54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</w:rPr>
            </w:pPr>
            <w:r w:rsidRPr="00E55584">
              <w:rPr>
                <w:color w:val="000000" w:themeColor="text1"/>
              </w:rPr>
              <w:t>Full-stack e-commerce website using the MERN stack</w:t>
            </w:r>
          </w:p>
          <w:p w:rsidR="00EF1D54" w:rsidRPr="00E55584" w:rsidRDefault="00EF1D54" w:rsidP="00EF1D54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</w:rPr>
            </w:pPr>
            <w:r w:rsidRPr="00E55584">
              <w:rPr>
                <w:color w:val="000000" w:themeColor="text1"/>
              </w:rPr>
              <w:t>Implemented authentication and authorization with JWT.</w:t>
            </w:r>
          </w:p>
          <w:p w:rsidR="00EF1D54" w:rsidRPr="00E55584" w:rsidRDefault="00EF1D54" w:rsidP="00EF1D54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</w:rPr>
            </w:pPr>
            <w:r w:rsidRPr="00E55584">
              <w:rPr>
                <w:color w:val="000000" w:themeColor="text1"/>
              </w:rPr>
              <w:t>Code available on GitHub.</w:t>
            </w:r>
          </w:p>
          <w:p w:rsidR="00EF1D54" w:rsidRPr="00E55584" w:rsidRDefault="00EF1D54" w:rsidP="00EF1D54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  <w:r w:rsidRPr="00E55584">
              <w:rPr>
                <w:b/>
                <w:bCs/>
                <w:color w:val="000000" w:themeColor="text1"/>
              </w:rPr>
              <w:t>-Project: University Website</w:t>
            </w:r>
            <w:r>
              <w:rPr>
                <w:b/>
                <w:bCs/>
                <w:color w:val="000000" w:themeColor="text1"/>
              </w:rPr>
              <w:t xml:space="preserve"> (2023-2024)</w:t>
            </w:r>
          </w:p>
          <w:p w:rsidR="00EF1D54" w:rsidRPr="00E55584" w:rsidRDefault="00EF1D54" w:rsidP="00EF1D54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00E55584">
              <w:rPr>
                <w:color w:val="000000" w:themeColor="text1"/>
              </w:rPr>
              <w:t>Developed for Lebanese University students using HTML, CSS, JavaScript, Ajax, JQuery, PHP, and SQL.</w:t>
            </w:r>
          </w:p>
          <w:p w:rsidR="00EF1D54" w:rsidRDefault="00EF1D54" w:rsidP="00EF1D54">
            <w:pPr>
              <w:pStyle w:val="ListBullet"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00E55584">
              <w:rPr>
                <w:color w:val="000000" w:themeColor="text1"/>
              </w:rPr>
              <w:t>Code available on GitHub.</w:t>
            </w:r>
          </w:p>
          <w:p w:rsidR="00EF1D54" w:rsidRPr="00E55584" w:rsidRDefault="00EF1D54" w:rsidP="00EF1D54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Pr="00E55584">
              <w:rPr>
                <w:b/>
                <w:bCs/>
                <w:color w:val="000000" w:themeColor="text1"/>
              </w:rPr>
              <w:t>-Project: Yelp Camp</w:t>
            </w:r>
            <w:r>
              <w:rPr>
                <w:b/>
                <w:bCs/>
                <w:color w:val="000000" w:themeColor="text1"/>
              </w:rPr>
              <w:t xml:space="preserve"> (2023)</w:t>
            </w:r>
          </w:p>
          <w:p w:rsidR="00EF1D54" w:rsidRPr="00E55584" w:rsidRDefault="00EF1D54" w:rsidP="00EF1D54">
            <w:pPr>
              <w:pStyle w:val="ListParagraph"/>
              <w:numPr>
                <w:ilvl w:val="0"/>
                <w:numId w:val="23"/>
              </w:numPr>
              <w:rPr>
                <w:color w:val="000000" w:themeColor="text1"/>
              </w:rPr>
            </w:pPr>
            <w:r w:rsidRPr="00E55584">
              <w:rPr>
                <w:color w:val="000000" w:themeColor="text1"/>
              </w:rPr>
              <w:t>Comprehensive web application using Node.js, Express.js, MongoDB, and EJS.</w:t>
            </w:r>
          </w:p>
          <w:p w:rsidR="00EF1D54" w:rsidRPr="00EF1D54" w:rsidRDefault="00EF1D54" w:rsidP="00EF1D54">
            <w:pPr>
              <w:pStyle w:val="ListParagraph"/>
              <w:numPr>
                <w:ilvl w:val="0"/>
                <w:numId w:val="23"/>
              </w:numPr>
              <w:rPr>
                <w:color w:val="000000" w:themeColor="text1"/>
              </w:rPr>
            </w:pPr>
            <w:r w:rsidRPr="00E55584">
              <w:rPr>
                <w:color w:val="000000" w:themeColor="text1"/>
              </w:rPr>
              <w:lastRenderedPageBreak/>
              <w:t>Features include CRUD operations, RESTful routing, authentication, and error handling.</w:t>
            </w:r>
          </w:p>
        </w:tc>
      </w:tr>
      <w:tr w:rsidR="00800B47" w:rsidTr="002A3DB7">
        <w:trPr>
          <w:trHeight w:val="1313"/>
        </w:trPr>
        <w:tc>
          <w:tcPr>
            <w:tcW w:w="1350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800B47" w:rsidRPr="00E55584" w:rsidRDefault="00800B47" w:rsidP="00800B47">
            <w:pPr>
              <w:pStyle w:val="Heading1"/>
              <w:jc w:val="center"/>
              <w:rPr>
                <w:color w:val="000000" w:themeColor="text1"/>
              </w:rPr>
            </w:pPr>
            <w:r w:rsidRPr="00E55584">
              <w:rPr>
                <w:color w:val="000000" w:themeColor="text1"/>
              </w:rPr>
              <w:lastRenderedPageBreak/>
              <w:t>Skills</w:t>
            </w:r>
          </w:p>
        </w:tc>
        <w:tc>
          <w:tcPr>
            <w:tcW w:w="862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EF1D54" w:rsidRPr="00EF1D54" w:rsidRDefault="00EF1D54" w:rsidP="002A3DB7">
            <w:pPr>
              <w:pStyle w:val="ListParagraph"/>
              <w:numPr>
                <w:ilvl w:val="0"/>
                <w:numId w:val="31"/>
              </w:numPr>
              <w:spacing w:before="120" w:line="259" w:lineRule="auto"/>
              <w:ind w:right="450"/>
              <w:rPr>
                <w:rFonts w:ascii="Calibri" w:hAnsi="Calibri" w:cs="Calibri"/>
                <w:b/>
                <w:bCs/>
                <w:color w:val="365F91" w:themeColor="accent1" w:themeShade="BF"/>
              </w:rPr>
            </w:pPr>
            <w:r w:rsidRPr="00EF1D54">
              <w:rPr>
                <w:rFonts w:ascii="Calibri" w:eastAsia="Times New Roman" w:hAnsi="Calibri" w:cs="Calibri"/>
                <w:b/>
                <w:bCs/>
              </w:rPr>
              <w:t>Programming Languages:</w:t>
            </w:r>
            <w:r w:rsidRPr="00EF1D54">
              <w:rPr>
                <w:rFonts w:ascii="Calibri" w:eastAsia="Times New Roman" w:hAnsi="Calibri" w:cs="Calibri"/>
              </w:rPr>
              <w:t xml:space="preserve"> HTML5, CSS3, </w:t>
            </w:r>
            <w:r w:rsidR="002A3DB7" w:rsidRPr="00EF1D54">
              <w:rPr>
                <w:rFonts w:ascii="Calibri" w:eastAsia="Times New Roman" w:hAnsi="Calibri" w:cs="Calibri"/>
              </w:rPr>
              <w:t>JavaScript,</w:t>
            </w:r>
            <w:r w:rsidR="002A3DB7">
              <w:rPr>
                <w:rFonts w:ascii="Calibri" w:eastAsia="Times New Roman" w:hAnsi="Calibri" w:cs="Calibri"/>
              </w:rPr>
              <w:t xml:space="preserve"> TypeScript</w:t>
            </w:r>
            <w:r w:rsidR="002A3DB7" w:rsidRPr="00EF1D54">
              <w:rPr>
                <w:rFonts w:ascii="Calibri" w:eastAsia="Times New Roman" w:hAnsi="Calibri" w:cs="Calibri"/>
              </w:rPr>
              <w:t>, C</w:t>
            </w:r>
            <w:r>
              <w:rPr>
                <w:rFonts w:ascii="Calibri" w:eastAsia="Times New Roman" w:hAnsi="Calibri" w:cs="Calibri"/>
              </w:rPr>
              <w:t>, Java,</w:t>
            </w:r>
            <w:r w:rsidRPr="00EF1D54">
              <w:rPr>
                <w:rFonts w:ascii="Calibri" w:eastAsia="Times New Roman" w:hAnsi="Calibri" w:cs="Calibri"/>
              </w:rPr>
              <w:t xml:space="preserve"> and PHP.</w:t>
            </w:r>
          </w:p>
          <w:p w:rsidR="00EF1D54" w:rsidRPr="00EF1D54" w:rsidRDefault="00EF1D54" w:rsidP="002A3DB7">
            <w:pPr>
              <w:pStyle w:val="ListParagraph"/>
              <w:numPr>
                <w:ilvl w:val="0"/>
                <w:numId w:val="31"/>
              </w:numPr>
              <w:spacing w:before="120" w:line="259" w:lineRule="auto"/>
              <w:ind w:right="450"/>
              <w:rPr>
                <w:rFonts w:ascii="Calibri" w:hAnsi="Calibri" w:cs="Calibri"/>
                <w:b/>
                <w:bCs/>
                <w:color w:val="365F91" w:themeColor="accent1" w:themeShade="BF"/>
              </w:rPr>
            </w:pPr>
            <w:r w:rsidRPr="00EF1D54">
              <w:rPr>
                <w:rFonts w:ascii="Calibri" w:eastAsia="Times New Roman" w:hAnsi="Calibri" w:cs="Calibri"/>
                <w:b/>
                <w:bCs/>
              </w:rPr>
              <w:t>Frameworks and Libraries:</w:t>
            </w:r>
            <w:r>
              <w:rPr>
                <w:rFonts w:ascii="Calibri" w:eastAsia="Times New Roman" w:hAnsi="Calibri" w:cs="Calibri"/>
              </w:rPr>
              <w:t xml:space="preserve"> React.js, Node</w:t>
            </w:r>
            <w:r w:rsidR="002A3DB7">
              <w:rPr>
                <w:rFonts w:ascii="Calibri" w:eastAsia="Times New Roman" w:hAnsi="Calibri" w:cs="Calibri"/>
              </w:rPr>
              <w:t>.</w:t>
            </w:r>
            <w:r>
              <w:rPr>
                <w:rFonts w:ascii="Calibri" w:eastAsia="Times New Roman" w:hAnsi="Calibri" w:cs="Calibri"/>
              </w:rPr>
              <w:t>js, Express</w:t>
            </w:r>
            <w:r w:rsidR="002A3DB7">
              <w:rPr>
                <w:rFonts w:ascii="Calibri" w:eastAsia="Times New Roman" w:hAnsi="Calibri" w:cs="Calibri"/>
              </w:rPr>
              <w:t>.</w:t>
            </w:r>
            <w:r>
              <w:rPr>
                <w:rFonts w:ascii="Calibri" w:eastAsia="Times New Roman" w:hAnsi="Calibri" w:cs="Calibri"/>
              </w:rPr>
              <w:t>js,</w:t>
            </w:r>
            <w:r w:rsidR="002A3DB7">
              <w:rPr>
                <w:rFonts w:ascii="Calibri" w:eastAsia="Times New Roman" w:hAnsi="Calibri" w:cs="Calibri"/>
              </w:rPr>
              <w:t xml:space="preserve"> Next.js</w:t>
            </w:r>
            <w:r>
              <w:rPr>
                <w:rFonts w:ascii="Calibri" w:eastAsia="Times New Roman" w:hAnsi="Calibri" w:cs="Calibri"/>
              </w:rPr>
              <w:t>.</w:t>
            </w:r>
            <w:r w:rsidRPr="00EF1D54">
              <w:rPr>
                <w:rFonts w:ascii="Calibri" w:eastAsia="Times New Roman" w:hAnsi="Calibri" w:cs="Calibri"/>
              </w:rPr>
              <w:t xml:space="preserve"> </w:t>
            </w:r>
          </w:p>
          <w:p w:rsidR="00EF1D54" w:rsidRPr="00EF1D54" w:rsidRDefault="00EF1D54" w:rsidP="002A3DB7">
            <w:pPr>
              <w:pStyle w:val="ListParagraph"/>
              <w:numPr>
                <w:ilvl w:val="0"/>
                <w:numId w:val="31"/>
              </w:numPr>
              <w:spacing w:before="120" w:line="259" w:lineRule="auto"/>
              <w:ind w:right="450"/>
              <w:rPr>
                <w:rFonts w:ascii="Calibri" w:hAnsi="Calibri" w:cs="Calibri"/>
                <w:b/>
                <w:bCs/>
                <w:color w:val="365F91" w:themeColor="accent1" w:themeShade="BF"/>
              </w:rPr>
            </w:pPr>
            <w:r w:rsidRPr="00EF1D54">
              <w:rPr>
                <w:rFonts w:ascii="Calibri" w:eastAsia="Times New Roman" w:hAnsi="Calibri" w:cs="Calibri"/>
                <w:b/>
                <w:bCs/>
              </w:rPr>
              <w:t>Database Management:</w:t>
            </w:r>
            <w:r w:rsidRPr="00EF1D54">
              <w:rPr>
                <w:rFonts w:ascii="Calibri" w:eastAsia="Times New Roman" w:hAnsi="Calibri" w:cs="Calibri"/>
              </w:rPr>
              <w:t xml:space="preserve"> MySQL and </w:t>
            </w:r>
            <w:r>
              <w:rPr>
                <w:rFonts w:ascii="Calibri" w:eastAsia="Times New Roman" w:hAnsi="Calibri" w:cs="Calibri"/>
              </w:rPr>
              <w:t>MongoDB</w:t>
            </w:r>
          </w:p>
          <w:p w:rsidR="00EF1D54" w:rsidRPr="00EF1D54" w:rsidRDefault="00EF1D54" w:rsidP="002A3DB7">
            <w:pPr>
              <w:pStyle w:val="ListParagraph"/>
              <w:numPr>
                <w:ilvl w:val="0"/>
                <w:numId w:val="31"/>
              </w:numPr>
              <w:spacing w:before="120" w:line="259" w:lineRule="auto"/>
              <w:ind w:right="450"/>
              <w:rPr>
                <w:rFonts w:ascii="Calibri" w:hAnsi="Calibri" w:cs="Calibri"/>
                <w:b/>
                <w:bCs/>
                <w:color w:val="365F91" w:themeColor="accent1" w:themeShade="BF"/>
              </w:rPr>
            </w:pPr>
            <w:r w:rsidRPr="00EF1D54">
              <w:rPr>
                <w:rFonts w:ascii="Calibri" w:eastAsia="Times New Roman" w:hAnsi="Calibri" w:cs="Calibri"/>
                <w:b/>
                <w:bCs/>
              </w:rPr>
              <w:t>Version Control:</w:t>
            </w:r>
            <w:r w:rsidRPr="00EF1D54">
              <w:rPr>
                <w:rFonts w:ascii="Calibri" w:eastAsia="Times New Roman" w:hAnsi="Calibri" w:cs="Calibri"/>
              </w:rPr>
              <w:t xml:space="preserve"> Git, GitHub.</w:t>
            </w:r>
          </w:p>
          <w:p w:rsidR="00EF1D54" w:rsidRPr="00EF1D54" w:rsidRDefault="00EF1D54" w:rsidP="002A3DB7">
            <w:pPr>
              <w:pStyle w:val="ListParagraph"/>
              <w:numPr>
                <w:ilvl w:val="0"/>
                <w:numId w:val="31"/>
              </w:numPr>
              <w:spacing w:before="120" w:line="259" w:lineRule="auto"/>
              <w:ind w:right="450"/>
              <w:rPr>
                <w:rFonts w:ascii="Calibri" w:hAnsi="Calibri" w:cs="Calibri"/>
                <w:b/>
                <w:bCs/>
                <w:color w:val="365F91" w:themeColor="accent1" w:themeShade="BF"/>
              </w:rPr>
            </w:pPr>
            <w:r w:rsidRPr="00EF1D54">
              <w:rPr>
                <w:rFonts w:ascii="Calibri" w:eastAsia="Times New Roman" w:hAnsi="Calibri" w:cs="Calibri"/>
                <w:b/>
                <w:bCs/>
              </w:rPr>
              <w:t>Design Tools:</w:t>
            </w:r>
            <w:r w:rsidRPr="00EF1D54">
              <w:rPr>
                <w:rFonts w:ascii="Calibri" w:eastAsia="Times New Roman" w:hAnsi="Calibri" w:cs="Calibri"/>
              </w:rPr>
              <w:t xml:space="preserve"> Figma.</w:t>
            </w:r>
          </w:p>
          <w:p w:rsidR="002A3DB7" w:rsidRPr="002A3DB7" w:rsidRDefault="00EF1D54" w:rsidP="002A3DB7">
            <w:pPr>
              <w:pStyle w:val="ListParagraph"/>
              <w:numPr>
                <w:ilvl w:val="0"/>
                <w:numId w:val="31"/>
              </w:numPr>
              <w:spacing w:before="120" w:line="259" w:lineRule="auto"/>
              <w:ind w:right="450"/>
              <w:rPr>
                <w:rFonts w:ascii="Calibri" w:hAnsi="Calibri" w:cs="Calibri"/>
                <w:b/>
                <w:bCs/>
                <w:color w:val="365F91" w:themeColor="accent1" w:themeShade="BF"/>
              </w:rPr>
            </w:pPr>
            <w:r w:rsidRPr="00EF1D54">
              <w:rPr>
                <w:rFonts w:ascii="Calibri" w:eastAsia="Times New Roman" w:hAnsi="Calibri" w:cs="Calibri"/>
                <w:b/>
                <w:bCs/>
              </w:rPr>
              <w:t>Methodologies:</w:t>
            </w:r>
            <w:r w:rsidRPr="00EF1D54">
              <w:rPr>
                <w:rFonts w:ascii="Calibri" w:eastAsia="Times New Roman" w:hAnsi="Calibri" w:cs="Calibri"/>
              </w:rPr>
              <w:t xml:space="preserve"> </w:t>
            </w:r>
            <w:r w:rsidR="002A3DB7">
              <w:rPr>
                <w:rFonts w:ascii="Calibri" w:eastAsia="Times New Roman" w:hAnsi="Calibri" w:cs="Calibri"/>
              </w:rPr>
              <w:t>ClickUp.</w:t>
            </w:r>
          </w:p>
        </w:tc>
        <w:tc>
          <w:tcPr>
            <w:tcW w:w="8628" w:type="dxa"/>
          </w:tcPr>
          <w:p w:rsidR="00800B47" w:rsidRPr="003326B8" w:rsidRDefault="00800B47" w:rsidP="00800B4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bCs/>
              </w:rPr>
            </w:pPr>
          </w:p>
        </w:tc>
      </w:tr>
      <w:tr w:rsidR="00800B47" w:rsidTr="00FD616C">
        <w:trPr>
          <w:gridAfter w:val="1"/>
          <w:wAfter w:w="8628" w:type="dxa"/>
          <w:trHeight w:val="22"/>
        </w:trPr>
        <w:sdt>
          <w:sdtPr>
            <w:rPr>
              <w:color w:val="000000" w:themeColor="text1"/>
            </w:rPr>
            <w:alias w:val="Experience:"/>
            <w:tag w:val="Experience:"/>
            <w:id w:val="5444170"/>
            <w:placeholder>
              <w:docPart w:val="F9A08AC7CE1545228FD3C64C32BCCF1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350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800B47" w:rsidRPr="00E55584" w:rsidRDefault="00800B47" w:rsidP="00800B47">
                <w:pPr>
                  <w:pStyle w:val="Heading1"/>
                  <w:jc w:val="center"/>
                  <w:rPr>
                    <w:color w:val="000000" w:themeColor="text1"/>
                  </w:rPr>
                </w:pPr>
                <w:r w:rsidRPr="00E55584">
                  <w:rPr>
                    <w:color w:val="000000" w:themeColor="text1"/>
                    <w:sz w:val="24"/>
                    <w:szCs w:val="24"/>
                  </w:rPr>
                  <w:t>Experience</w:t>
                </w:r>
              </w:p>
            </w:tc>
          </w:sdtContent>
        </w:sdt>
        <w:tc>
          <w:tcPr>
            <w:tcW w:w="862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800B47" w:rsidRPr="00A47767" w:rsidRDefault="00800B47" w:rsidP="002A3DB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000000" w:themeColor="text1"/>
              </w:rPr>
            </w:pPr>
            <w:r w:rsidRPr="00E55584">
              <w:rPr>
                <w:b/>
                <w:bCs/>
                <w:color w:val="000000" w:themeColor="text1"/>
              </w:rPr>
              <w:t>-</w:t>
            </w:r>
            <w:r w:rsidR="002A3DB7">
              <w:rPr>
                <w:b/>
                <w:bCs/>
                <w:color w:val="000000" w:themeColor="text1"/>
              </w:rPr>
              <w:t xml:space="preserve">HRIS Application Intern ESA BUSINESS SCHOOL </w:t>
            </w:r>
            <w:r w:rsidR="00A47767">
              <w:rPr>
                <w:b/>
                <w:bCs/>
                <w:color w:val="000000" w:themeColor="text1"/>
              </w:rPr>
              <w:t>(</w:t>
            </w:r>
            <w:r w:rsidR="00A47767" w:rsidRPr="00A47767">
              <w:rPr>
                <w:b/>
                <w:bCs/>
                <w:color w:val="000000" w:themeColor="text1"/>
              </w:rPr>
              <w:t>April</w:t>
            </w:r>
            <w:r w:rsidR="00A47767">
              <w:rPr>
                <w:b/>
                <w:bCs/>
                <w:color w:val="000000" w:themeColor="text1"/>
              </w:rPr>
              <w:t xml:space="preserve"> </w:t>
            </w:r>
            <w:r w:rsidR="00A47767" w:rsidRPr="00A47767">
              <w:rPr>
                <w:b/>
                <w:bCs/>
                <w:color w:val="000000" w:themeColor="text1"/>
              </w:rPr>
              <w:t>2024 –</w:t>
            </w:r>
            <w:r w:rsidR="002A3DB7">
              <w:rPr>
                <w:b/>
                <w:bCs/>
                <w:color w:val="000000" w:themeColor="text1"/>
              </w:rPr>
              <w:t xml:space="preserve"> Present</w:t>
            </w:r>
            <w:r w:rsidR="00735483" w:rsidRPr="00A47767">
              <w:rPr>
                <w:b/>
                <w:bCs/>
                <w:color w:val="000000" w:themeColor="text1"/>
              </w:rPr>
              <w:t>)</w:t>
            </w:r>
          </w:p>
          <w:p w:rsidR="00964BDA" w:rsidRPr="00964BDA" w:rsidRDefault="00964BDA" w:rsidP="00964BDA">
            <w:pPr>
              <w:pStyle w:val="ListBullet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964BDA">
              <w:rPr>
                <w:color w:val="000000" w:themeColor="text1"/>
              </w:rPr>
              <w:t>Currently developing a Human Resource Information System (HRIS) using Next.js with TypeScript, MySQL, and Sequelize.</w:t>
            </w:r>
          </w:p>
          <w:p w:rsidR="00964BDA" w:rsidRPr="00964BDA" w:rsidRDefault="00964BDA" w:rsidP="00964BDA">
            <w:pPr>
              <w:pStyle w:val="ListBullet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964BDA">
              <w:rPr>
                <w:color w:val="000000" w:themeColor="text1"/>
              </w:rPr>
              <w:t>The HRIS program is designed for the university's HR department to manage and analyze data for professors and staff.</w:t>
            </w:r>
          </w:p>
          <w:p w:rsidR="00964BDA" w:rsidRPr="00964BDA" w:rsidRDefault="00964BDA" w:rsidP="00964BDA">
            <w:pPr>
              <w:pStyle w:val="ListBullet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964BDA">
              <w:rPr>
                <w:color w:val="000000" w:themeColor="text1"/>
              </w:rPr>
              <w:t>Key features include:</w:t>
            </w:r>
          </w:p>
          <w:p w:rsidR="00964BDA" w:rsidRPr="00964BDA" w:rsidRDefault="00964BDA" w:rsidP="00964BDA">
            <w:pPr>
              <w:pStyle w:val="ListBullet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964BDA">
              <w:rPr>
                <w:color w:val="000000" w:themeColor="text1"/>
              </w:rPr>
              <w:t>Viewing and managing professor data (personal information, salary, education, languages</w:t>
            </w:r>
            <w:r w:rsidR="0096353D">
              <w:rPr>
                <w:color w:val="000000" w:themeColor="text1"/>
              </w:rPr>
              <w:t>…</w:t>
            </w:r>
            <w:r w:rsidRPr="00964BDA">
              <w:rPr>
                <w:color w:val="000000" w:themeColor="text1"/>
              </w:rPr>
              <w:t>).</w:t>
            </w:r>
          </w:p>
          <w:p w:rsidR="00964BDA" w:rsidRPr="00964BDA" w:rsidRDefault="00964BDA" w:rsidP="00964BDA">
            <w:pPr>
              <w:pStyle w:val="ListBullet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964BDA">
              <w:rPr>
                <w:color w:val="000000" w:themeColor="text1"/>
              </w:rPr>
              <w:t>Managing staff data and tracking resignations.</w:t>
            </w:r>
          </w:p>
          <w:p w:rsidR="00800B47" w:rsidRPr="00FD616C" w:rsidRDefault="00964BDA" w:rsidP="00964BDA">
            <w:pPr>
              <w:pStyle w:val="ListBullet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964BDA">
              <w:rPr>
                <w:color w:val="000000" w:themeColor="text1"/>
              </w:rPr>
              <w:t>Analyzing data with integrated charts and visualizations for better decision-making.</w:t>
            </w:r>
          </w:p>
        </w:tc>
      </w:tr>
      <w:tr w:rsidR="00800B47" w:rsidTr="00800B47">
        <w:trPr>
          <w:gridAfter w:val="1"/>
          <w:wAfter w:w="8628" w:type="dxa"/>
          <w:trHeight w:val="782"/>
        </w:trPr>
        <w:tc>
          <w:tcPr>
            <w:tcW w:w="135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800B47" w:rsidRPr="00BD24CD" w:rsidRDefault="00800B47" w:rsidP="00800B47">
            <w:pPr>
              <w:pStyle w:val="Heading1"/>
              <w:jc w:val="center"/>
              <w:rPr>
                <w:sz w:val="24"/>
                <w:szCs w:val="24"/>
              </w:rPr>
            </w:pPr>
            <w:r w:rsidRPr="00BD24CD">
              <w:rPr>
                <w:color w:val="000000" w:themeColor="text1"/>
                <w:sz w:val="24"/>
                <w:szCs w:val="24"/>
              </w:rPr>
              <w:t>Languages</w:t>
            </w:r>
          </w:p>
        </w:tc>
        <w:tc>
          <w:tcPr>
            <w:tcW w:w="862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800B47" w:rsidRPr="00E55584" w:rsidRDefault="00800B47" w:rsidP="00964BDA">
            <w:pPr>
              <w:rPr>
                <w:color w:val="000000" w:themeColor="text1"/>
              </w:rPr>
            </w:pPr>
            <w:r w:rsidRPr="00E55584">
              <w:rPr>
                <w:b/>
                <w:bCs/>
                <w:color w:val="000000" w:themeColor="text1"/>
              </w:rPr>
              <w:t xml:space="preserve">Arabic: </w:t>
            </w:r>
            <w:r w:rsidR="00964BDA">
              <w:rPr>
                <w:color w:val="000000" w:themeColor="text1"/>
              </w:rPr>
              <w:t>Speaker</w:t>
            </w:r>
          </w:p>
          <w:p w:rsidR="00800B47" w:rsidRPr="00E55584" w:rsidRDefault="00800B47" w:rsidP="00800B47">
            <w:pPr>
              <w:rPr>
                <w:color w:val="000000" w:themeColor="text1"/>
              </w:rPr>
            </w:pPr>
            <w:r w:rsidRPr="00E55584">
              <w:rPr>
                <w:b/>
                <w:bCs/>
                <w:color w:val="000000" w:themeColor="text1"/>
              </w:rPr>
              <w:t xml:space="preserve">English: </w:t>
            </w:r>
            <w:r w:rsidRPr="00E55584">
              <w:rPr>
                <w:color w:val="000000" w:themeColor="text1"/>
              </w:rPr>
              <w:t>Very good</w:t>
            </w:r>
          </w:p>
          <w:p w:rsidR="00800B47" w:rsidRPr="00567338" w:rsidRDefault="00800B47" w:rsidP="00800B47">
            <w:pPr>
              <w:rPr>
                <w:sz w:val="24"/>
                <w:szCs w:val="24"/>
              </w:rPr>
            </w:pPr>
            <w:r w:rsidRPr="00E55584">
              <w:rPr>
                <w:b/>
                <w:bCs/>
                <w:color w:val="000000" w:themeColor="text1"/>
              </w:rPr>
              <w:t xml:space="preserve">French: </w:t>
            </w:r>
            <w:r w:rsidRPr="00E55584">
              <w:rPr>
                <w:color w:val="000000" w:themeColor="text1"/>
              </w:rPr>
              <w:t>Very good(Certified by the Lebanese University)</w:t>
            </w:r>
          </w:p>
        </w:tc>
      </w:tr>
    </w:tbl>
    <w:p w:rsidR="00567338" w:rsidRDefault="00567338" w:rsidP="00567338">
      <w:pPr>
        <w:pStyle w:val="NoSpacing"/>
      </w:pPr>
    </w:p>
    <w:sectPr w:rsidR="00567338" w:rsidSect="00474BB6">
      <w:headerReference w:type="default" r:id="rId11"/>
      <w:footerReference w:type="default" r:id="rId12"/>
      <w:headerReference w:type="first" r:id="rId13"/>
      <w:pgSz w:w="12240" w:h="15840" w:code="1"/>
      <w:pgMar w:top="144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E4A" w:rsidRDefault="00CD7E4A">
      <w:r>
        <w:separator/>
      </w:r>
    </w:p>
  </w:endnote>
  <w:endnote w:type="continuationSeparator" w:id="0">
    <w:p w:rsidR="00CD7E4A" w:rsidRDefault="00CD7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03540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BB6" w:rsidRDefault="00474B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2C1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E4A" w:rsidRDefault="00CD7E4A">
      <w:r>
        <w:separator/>
      </w:r>
    </w:p>
  </w:footnote>
  <w:footnote w:type="continuationSeparator" w:id="0">
    <w:p w:rsidR="00CD7E4A" w:rsidRDefault="00CD7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BB6" w:rsidRDefault="00474BB6">
    <w:pPr>
      <w:pStyle w:val="Header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4698D2F9" wp14:editId="6FE279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Rectangle 2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36A24573" id="Rectangle 2" o:spid="_x0000_s1026" alt="Single line border around page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BB6" w:rsidRDefault="00474BB6">
    <w:pPr>
      <w:pStyle w:val="Header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4698D2F9" wp14:editId="6FE279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Rectangle 3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28F4910C" id="Rectangle 3" o:spid="_x0000_s1026" alt="Single line border around page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AB5654A"/>
    <w:multiLevelType w:val="hybridMultilevel"/>
    <w:tmpl w:val="20A6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675927"/>
    <w:multiLevelType w:val="hybridMultilevel"/>
    <w:tmpl w:val="C824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45F33"/>
    <w:multiLevelType w:val="hybridMultilevel"/>
    <w:tmpl w:val="EF8EBD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3D780D"/>
    <w:multiLevelType w:val="hybridMultilevel"/>
    <w:tmpl w:val="73282E6A"/>
    <w:lvl w:ilvl="0" w:tplc="E190E4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BB2A9F"/>
    <w:multiLevelType w:val="hybridMultilevel"/>
    <w:tmpl w:val="A3B613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B47C09"/>
    <w:multiLevelType w:val="multilevel"/>
    <w:tmpl w:val="7866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5866F4"/>
    <w:multiLevelType w:val="hybridMultilevel"/>
    <w:tmpl w:val="C734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4018EF"/>
    <w:multiLevelType w:val="hybridMultilevel"/>
    <w:tmpl w:val="9C923A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195200"/>
    <w:multiLevelType w:val="hybridMultilevel"/>
    <w:tmpl w:val="093C94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0C0982"/>
    <w:multiLevelType w:val="hybridMultilevel"/>
    <w:tmpl w:val="79C288B2"/>
    <w:lvl w:ilvl="0" w:tplc="0C5C65CA">
      <w:start w:val="5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1F3C8A"/>
    <w:multiLevelType w:val="hybridMultilevel"/>
    <w:tmpl w:val="AA7E4A9A"/>
    <w:lvl w:ilvl="0" w:tplc="38A8F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2718CE"/>
    <w:multiLevelType w:val="hybridMultilevel"/>
    <w:tmpl w:val="B6800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E178C2"/>
    <w:multiLevelType w:val="hybridMultilevel"/>
    <w:tmpl w:val="CF3E3384"/>
    <w:lvl w:ilvl="0" w:tplc="1F9018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7B530E"/>
    <w:multiLevelType w:val="hybridMultilevel"/>
    <w:tmpl w:val="90629EDC"/>
    <w:lvl w:ilvl="0" w:tplc="E4C4E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AC4334A"/>
    <w:multiLevelType w:val="hybridMultilevel"/>
    <w:tmpl w:val="B1325C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103E4D"/>
    <w:multiLevelType w:val="hybridMultilevel"/>
    <w:tmpl w:val="AC3060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8C7214"/>
    <w:multiLevelType w:val="hybridMultilevel"/>
    <w:tmpl w:val="8A6E05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141979"/>
    <w:multiLevelType w:val="hybridMultilevel"/>
    <w:tmpl w:val="42A29D98"/>
    <w:lvl w:ilvl="0" w:tplc="AC12E3BC">
      <w:start w:val="5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DE544E"/>
    <w:multiLevelType w:val="hybridMultilevel"/>
    <w:tmpl w:val="E2A2E3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72474D"/>
    <w:multiLevelType w:val="hybridMultilevel"/>
    <w:tmpl w:val="49469498"/>
    <w:lvl w:ilvl="0" w:tplc="1292C04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AA55A2"/>
    <w:multiLevelType w:val="hybridMultilevel"/>
    <w:tmpl w:val="D512C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ED1BAC"/>
    <w:multiLevelType w:val="hybridMultilevel"/>
    <w:tmpl w:val="9B0A4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571796"/>
    <w:multiLevelType w:val="hybridMultilevel"/>
    <w:tmpl w:val="F57C6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5"/>
  </w:num>
  <w:num w:numId="13">
    <w:abstractNumId w:val="15"/>
  </w:num>
  <w:num w:numId="14">
    <w:abstractNumId w:val="29"/>
  </w:num>
  <w:num w:numId="15">
    <w:abstractNumId w:val="20"/>
  </w:num>
  <w:num w:numId="16">
    <w:abstractNumId w:val="28"/>
  </w:num>
  <w:num w:numId="17">
    <w:abstractNumId w:val="12"/>
  </w:num>
  <w:num w:numId="18">
    <w:abstractNumId w:val="10"/>
  </w:num>
  <w:num w:numId="19">
    <w:abstractNumId w:val="34"/>
  </w:num>
  <w:num w:numId="20">
    <w:abstractNumId w:val="17"/>
  </w:num>
  <w:num w:numId="21">
    <w:abstractNumId w:val="11"/>
  </w:num>
  <w:num w:numId="22">
    <w:abstractNumId w:val="22"/>
  </w:num>
  <w:num w:numId="23">
    <w:abstractNumId w:val="33"/>
  </w:num>
  <w:num w:numId="24">
    <w:abstractNumId w:val="32"/>
  </w:num>
  <w:num w:numId="25">
    <w:abstractNumId w:val="27"/>
  </w:num>
  <w:num w:numId="26">
    <w:abstractNumId w:val="13"/>
  </w:num>
  <w:num w:numId="27">
    <w:abstractNumId w:val="14"/>
  </w:num>
  <w:num w:numId="28">
    <w:abstractNumId w:val="23"/>
  </w:num>
  <w:num w:numId="29">
    <w:abstractNumId w:val="30"/>
  </w:num>
  <w:num w:numId="30">
    <w:abstractNumId w:val="31"/>
  </w:num>
  <w:num w:numId="31">
    <w:abstractNumId w:val="24"/>
  </w:num>
  <w:num w:numId="32">
    <w:abstractNumId w:val="26"/>
  </w:num>
  <w:num w:numId="33">
    <w:abstractNumId w:val="18"/>
  </w:num>
  <w:num w:numId="34">
    <w:abstractNumId w:val="19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69F"/>
    <w:rsid w:val="0001722C"/>
    <w:rsid w:val="00024E30"/>
    <w:rsid w:val="00045CE7"/>
    <w:rsid w:val="00066481"/>
    <w:rsid w:val="00092220"/>
    <w:rsid w:val="000F0249"/>
    <w:rsid w:val="00102CBC"/>
    <w:rsid w:val="00112C10"/>
    <w:rsid w:val="00127BC3"/>
    <w:rsid w:val="001379A9"/>
    <w:rsid w:val="00170C8B"/>
    <w:rsid w:val="001A1623"/>
    <w:rsid w:val="001A2DAF"/>
    <w:rsid w:val="001E5C69"/>
    <w:rsid w:val="001F27B1"/>
    <w:rsid w:val="001F30A4"/>
    <w:rsid w:val="002001BF"/>
    <w:rsid w:val="00217780"/>
    <w:rsid w:val="002275F6"/>
    <w:rsid w:val="002308FC"/>
    <w:rsid w:val="00240ACD"/>
    <w:rsid w:val="00242054"/>
    <w:rsid w:val="00243B94"/>
    <w:rsid w:val="00247188"/>
    <w:rsid w:val="00255E57"/>
    <w:rsid w:val="00261DE3"/>
    <w:rsid w:val="002707AB"/>
    <w:rsid w:val="00291250"/>
    <w:rsid w:val="002A3DB7"/>
    <w:rsid w:val="002B7E4E"/>
    <w:rsid w:val="002C6391"/>
    <w:rsid w:val="002F22D0"/>
    <w:rsid w:val="00307B41"/>
    <w:rsid w:val="003105DA"/>
    <w:rsid w:val="00317879"/>
    <w:rsid w:val="003326B8"/>
    <w:rsid w:val="00334B95"/>
    <w:rsid w:val="003755F2"/>
    <w:rsid w:val="00383A86"/>
    <w:rsid w:val="00384F21"/>
    <w:rsid w:val="003E09AA"/>
    <w:rsid w:val="003E2599"/>
    <w:rsid w:val="004046BC"/>
    <w:rsid w:val="004130D3"/>
    <w:rsid w:val="00413583"/>
    <w:rsid w:val="004513B2"/>
    <w:rsid w:val="00452A88"/>
    <w:rsid w:val="0047187E"/>
    <w:rsid w:val="00474BB6"/>
    <w:rsid w:val="0048154B"/>
    <w:rsid w:val="00485EE9"/>
    <w:rsid w:val="004A13BA"/>
    <w:rsid w:val="004B46B6"/>
    <w:rsid w:val="004B572C"/>
    <w:rsid w:val="004E3905"/>
    <w:rsid w:val="00525C3F"/>
    <w:rsid w:val="00531EC3"/>
    <w:rsid w:val="00533B35"/>
    <w:rsid w:val="0055197E"/>
    <w:rsid w:val="00567338"/>
    <w:rsid w:val="0058321E"/>
    <w:rsid w:val="005C3A84"/>
    <w:rsid w:val="00617226"/>
    <w:rsid w:val="00647056"/>
    <w:rsid w:val="006540A2"/>
    <w:rsid w:val="00661999"/>
    <w:rsid w:val="006704FF"/>
    <w:rsid w:val="00673C26"/>
    <w:rsid w:val="00676C4A"/>
    <w:rsid w:val="00693DCC"/>
    <w:rsid w:val="00694A1A"/>
    <w:rsid w:val="006B4888"/>
    <w:rsid w:val="006D2999"/>
    <w:rsid w:val="006E1E22"/>
    <w:rsid w:val="006E1EFF"/>
    <w:rsid w:val="0070257D"/>
    <w:rsid w:val="00725B27"/>
    <w:rsid w:val="00730614"/>
    <w:rsid w:val="00735483"/>
    <w:rsid w:val="00791548"/>
    <w:rsid w:val="007A2648"/>
    <w:rsid w:val="007C1D23"/>
    <w:rsid w:val="007C399D"/>
    <w:rsid w:val="007C4E3E"/>
    <w:rsid w:val="007C7E00"/>
    <w:rsid w:val="007C7E79"/>
    <w:rsid w:val="00800B47"/>
    <w:rsid w:val="00832062"/>
    <w:rsid w:val="008670AE"/>
    <w:rsid w:val="008717AD"/>
    <w:rsid w:val="008E675F"/>
    <w:rsid w:val="008F1622"/>
    <w:rsid w:val="00910CBB"/>
    <w:rsid w:val="00923D54"/>
    <w:rsid w:val="00933AC4"/>
    <w:rsid w:val="00947A4A"/>
    <w:rsid w:val="00954B26"/>
    <w:rsid w:val="0096353D"/>
    <w:rsid w:val="00964BDA"/>
    <w:rsid w:val="009A7FA5"/>
    <w:rsid w:val="009C0A7D"/>
    <w:rsid w:val="009E7B1F"/>
    <w:rsid w:val="009F00D3"/>
    <w:rsid w:val="009F50CC"/>
    <w:rsid w:val="00A0554A"/>
    <w:rsid w:val="00A12135"/>
    <w:rsid w:val="00A47767"/>
    <w:rsid w:val="00A90A26"/>
    <w:rsid w:val="00A93036"/>
    <w:rsid w:val="00A9541B"/>
    <w:rsid w:val="00AA4E22"/>
    <w:rsid w:val="00AA6298"/>
    <w:rsid w:val="00AD1F23"/>
    <w:rsid w:val="00AE7A54"/>
    <w:rsid w:val="00AF3A64"/>
    <w:rsid w:val="00AF7026"/>
    <w:rsid w:val="00B1053A"/>
    <w:rsid w:val="00B44326"/>
    <w:rsid w:val="00B656B9"/>
    <w:rsid w:val="00B67141"/>
    <w:rsid w:val="00B71752"/>
    <w:rsid w:val="00B85C45"/>
    <w:rsid w:val="00BD24CD"/>
    <w:rsid w:val="00BE3FC0"/>
    <w:rsid w:val="00BF686E"/>
    <w:rsid w:val="00C23BE0"/>
    <w:rsid w:val="00C6302E"/>
    <w:rsid w:val="00C87C9D"/>
    <w:rsid w:val="00CB3CF8"/>
    <w:rsid w:val="00CB7232"/>
    <w:rsid w:val="00CC1D1E"/>
    <w:rsid w:val="00CC5F20"/>
    <w:rsid w:val="00CC7FC2"/>
    <w:rsid w:val="00CD5910"/>
    <w:rsid w:val="00CD7E4A"/>
    <w:rsid w:val="00CE20D4"/>
    <w:rsid w:val="00CE7814"/>
    <w:rsid w:val="00D13586"/>
    <w:rsid w:val="00D17647"/>
    <w:rsid w:val="00D207B5"/>
    <w:rsid w:val="00D22188"/>
    <w:rsid w:val="00D313CE"/>
    <w:rsid w:val="00D72AE8"/>
    <w:rsid w:val="00D835A4"/>
    <w:rsid w:val="00E02D4E"/>
    <w:rsid w:val="00E20F9E"/>
    <w:rsid w:val="00E33404"/>
    <w:rsid w:val="00E5147C"/>
    <w:rsid w:val="00E55584"/>
    <w:rsid w:val="00E636B9"/>
    <w:rsid w:val="00E71CD4"/>
    <w:rsid w:val="00E9289A"/>
    <w:rsid w:val="00E95F7E"/>
    <w:rsid w:val="00EB4809"/>
    <w:rsid w:val="00EC0619"/>
    <w:rsid w:val="00EC55AE"/>
    <w:rsid w:val="00EC573C"/>
    <w:rsid w:val="00EE0B8D"/>
    <w:rsid w:val="00EF1D54"/>
    <w:rsid w:val="00F009BF"/>
    <w:rsid w:val="00F068E1"/>
    <w:rsid w:val="00F14524"/>
    <w:rsid w:val="00F34907"/>
    <w:rsid w:val="00FA4F1C"/>
    <w:rsid w:val="00FB373E"/>
    <w:rsid w:val="00FC669F"/>
    <w:rsid w:val="00FD616C"/>
    <w:rsid w:val="00FF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283398"/>
  <w15:docId w15:val="{E827C8D1-5CC7-4F09-B6C3-D04672B9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character" w:styleId="Strong">
    <w:name w:val="Strong"/>
    <w:basedOn w:val="DefaultParagraphFont"/>
    <w:uiPriority w:val="22"/>
    <w:qFormat/>
    <w:rsid w:val="00CC5F20"/>
    <w:rPr>
      <w:b/>
      <w:bCs/>
    </w:rPr>
  </w:style>
  <w:style w:type="paragraph" w:styleId="ListParagraph">
    <w:name w:val="List Paragraph"/>
    <w:basedOn w:val="Normal"/>
    <w:uiPriority w:val="1"/>
    <w:unhideWhenUsed/>
    <w:qFormat/>
    <w:rsid w:val="004E3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hamad-jomaa-76409a230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mhamad_jomaa@outlook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mhmdjomportfolio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umaamhamad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web%20develop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0C00EC10AB487080CDDE0848263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F695F-78A4-45B1-85BC-92069707DA71}"/>
      </w:docPartPr>
      <w:docPartBody>
        <w:p w:rsidR="00DA73D3" w:rsidRDefault="00AB19B6">
          <w:pPr>
            <w:pStyle w:val="1E0C00EC10AB487080CDDE0848263566"/>
          </w:pPr>
          <w:r>
            <w:t>Objective</w:t>
          </w:r>
        </w:p>
      </w:docPartBody>
    </w:docPart>
    <w:docPart>
      <w:docPartPr>
        <w:name w:val="F9A08AC7CE1545228FD3C64C32BCC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3A69D-1621-4E8A-9FAF-1E635FE5E85A}"/>
      </w:docPartPr>
      <w:docPartBody>
        <w:p w:rsidR="00F75A13" w:rsidRDefault="006C0AE5" w:rsidP="006C0AE5">
          <w:pPr>
            <w:pStyle w:val="F9A08AC7CE1545228FD3C64C32BCCF11"/>
          </w:pPr>
          <w:r>
            <w:t>Experience</w:t>
          </w:r>
        </w:p>
      </w:docPartBody>
    </w:docPart>
    <w:docPart>
      <w:docPartPr>
        <w:name w:val="16E419E0863F4CA6AF4392CCF1DC3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06631-6596-40C9-B10A-DB8B6FAEF120}"/>
      </w:docPartPr>
      <w:docPartBody>
        <w:p w:rsidR="00C74BB6" w:rsidRDefault="007F06F6" w:rsidP="007F06F6">
          <w:pPr>
            <w:pStyle w:val="16E419E0863F4CA6AF4392CCF1DC364E"/>
          </w:pPr>
          <w:r w:rsidRPr="00024E3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C4"/>
    <w:rsid w:val="00073416"/>
    <w:rsid w:val="001D62BE"/>
    <w:rsid w:val="001F6154"/>
    <w:rsid w:val="00235195"/>
    <w:rsid w:val="003B7637"/>
    <w:rsid w:val="00474CC6"/>
    <w:rsid w:val="004D4DC5"/>
    <w:rsid w:val="00520C89"/>
    <w:rsid w:val="00546E23"/>
    <w:rsid w:val="00571669"/>
    <w:rsid w:val="0060155A"/>
    <w:rsid w:val="006B0315"/>
    <w:rsid w:val="006C0AE5"/>
    <w:rsid w:val="007F06F6"/>
    <w:rsid w:val="0083790D"/>
    <w:rsid w:val="00883F72"/>
    <w:rsid w:val="009438ED"/>
    <w:rsid w:val="00A7218D"/>
    <w:rsid w:val="00A97D7D"/>
    <w:rsid w:val="00AB19B6"/>
    <w:rsid w:val="00B222EF"/>
    <w:rsid w:val="00B77AD9"/>
    <w:rsid w:val="00BC7AAD"/>
    <w:rsid w:val="00BE140A"/>
    <w:rsid w:val="00C74BB6"/>
    <w:rsid w:val="00D33B66"/>
    <w:rsid w:val="00D5641C"/>
    <w:rsid w:val="00D643C4"/>
    <w:rsid w:val="00DA73D3"/>
    <w:rsid w:val="00DF6323"/>
    <w:rsid w:val="00EE6C79"/>
    <w:rsid w:val="00F31A96"/>
    <w:rsid w:val="00F75A13"/>
    <w:rsid w:val="00FD0150"/>
    <w:rsid w:val="00FE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B3D10B62934A2C80755960FDFFF745">
    <w:name w:val="B1B3D10B62934A2C80755960FDFFF745"/>
  </w:style>
  <w:style w:type="paragraph" w:customStyle="1" w:styleId="ContactInfo">
    <w:name w:val="Contact Info"/>
    <w:basedOn w:val="Normal"/>
    <w:link w:val="ContactInfoChar"/>
    <w:uiPriority w:val="2"/>
    <w:qFormat/>
    <w:pPr>
      <w:spacing w:after="0" w:line="240" w:lineRule="auto"/>
    </w:pPr>
    <w:rPr>
      <w:rFonts w:eastAsiaTheme="minorHAnsi"/>
      <w:b/>
      <w:color w:val="262626" w:themeColor="text1" w:themeTint="D9"/>
      <w:lang w:val="en-US" w:eastAsia="en-US"/>
    </w:rPr>
  </w:style>
  <w:style w:type="character" w:customStyle="1" w:styleId="ContactInfoChar">
    <w:name w:val="Contact Info Char"/>
    <w:basedOn w:val="DefaultParagraphFont"/>
    <w:link w:val="ContactInfo"/>
    <w:uiPriority w:val="2"/>
    <w:rPr>
      <w:rFonts w:eastAsiaTheme="minorHAnsi"/>
      <w:b/>
      <w:color w:val="262626" w:themeColor="text1" w:themeTint="D9"/>
      <w:lang w:val="en-US" w:eastAsia="en-US"/>
    </w:rPr>
  </w:style>
  <w:style w:type="paragraph" w:customStyle="1" w:styleId="C0F44411043848FAA7EF9C4EAB9D40D1">
    <w:name w:val="C0F44411043848FAA7EF9C4EAB9D40D1"/>
  </w:style>
  <w:style w:type="paragraph" w:customStyle="1" w:styleId="B91D10FB502343B39CB6D07BEBE6D26D">
    <w:name w:val="B91D10FB502343B39CB6D07BEBE6D26D"/>
  </w:style>
  <w:style w:type="paragraph" w:customStyle="1" w:styleId="64F9640EF49C4C138A0405CA60F6A563">
    <w:name w:val="64F9640EF49C4C138A0405CA60F6A563"/>
  </w:style>
  <w:style w:type="paragraph" w:customStyle="1" w:styleId="E03E3810715B4C3F9031D7FBA1D802C1">
    <w:name w:val="E03E3810715B4C3F9031D7FBA1D802C1"/>
  </w:style>
  <w:style w:type="paragraph" w:customStyle="1" w:styleId="1E0C00EC10AB487080CDDE0848263566">
    <w:name w:val="1E0C00EC10AB487080CDDE0848263566"/>
  </w:style>
  <w:style w:type="paragraph" w:customStyle="1" w:styleId="5B584D858BD648FC849C10C13E9CEE31">
    <w:name w:val="5B584D858BD648FC849C10C13E9CEE31"/>
  </w:style>
  <w:style w:type="paragraph" w:customStyle="1" w:styleId="4F1DEEE0250B4BC49EFBCF483130835B">
    <w:name w:val="4F1DEEE0250B4BC49EFBCF483130835B"/>
  </w:style>
  <w:style w:type="paragraph" w:customStyle="1" w:styleId="F7912D4B2211427C8D91EE39724229F7">
    <w:name w:val="F7912D4B2211427C8D91EE39724229F7"/>
  </w:style>
  <w:style w:type="paragraph" w:customStyle="1" w:styleId="1619249185E9402F8531692176F63DCD">
    <w:name w:val="1619249185E9402F8531692176F63DCD"/>
  </w:style>
  <w:style w:type="paragraph" w:customStyle="1" w:styleId="928DAD71C12F49608F63FDCDC71759FD">
    <w:name w:val="928DAD71C12F49608F63FDCDC71759FD"/>
  </w:style>
  <w:style w:type="paragraph" w:customStyle="1" w:styleId="3FBE8FF4B74F436F9BAD26974244C214">
    <w:name w:val="3FBE8FF4B74F436F9BAD26974244C214"/>
  </w:style>
  <w:style w:type="paragraph" w:customStyle="1" w:styleId="D7A5765377AF40FC9A96065F47AD9960">
    <w:name w:val="D7A5765377AF40FC9A96065F47AD9960"/>
  </w:style>
  <w:style w:type="paragraph" w:customStyle="1" w:styleId="2425DC06D8444C648530A3B58A084907">
    <w:name w:val="2425DC06D8444C648530A3B58A084907"/>
  </w:style>
  <w:style w:type="paragraph" w:customStyle="1" w:styleId="60632E5CA6D6465E8D13E01E248F5C59">
    <w:name w:val="60632E5CA6D6465E8D13E01E248F5C59"/>
  </w:style>
  <w:style w:type="paragraph" w:customStyle="1" w:styleId="B607B23776EB4BEDB4C30E016608EDE1">
    <w:name w:val="B607B23776EB4BEDB4C30E016608EDE1"/>
  </w:style>
  <w:style w:type="paragraph" w:customStyle="1" w:styleId="FE86D156A8CB4E60BAB4B4E73192791D">
    <w:name w:val="FE86D156A8CB4E60BAB4B4E73192791D"/>
  </w:style>
  <w:style w:type="paragraph" w:customStyle="1" w:styleId="900048C03E7F48C0920CA98EC08999C7">
    <w:name w:val="900048C03E7F48C0920CA98EC08999C7"/>
  </w:style>
  <w:style w:type="paragraph" w:customStyle="1" w:styleId="AB22AC22AA2647A0BA331CF4E6B01618">
    <w:name w:val="AB22AC22AA2647A0BA331CF4E6B01618"/>
  </w:style>
  <w:style w:type="paragraph" w:customStyle="1" w:styleId="C9AC3CE60BFA477789CDA1652D17CB5E">
    <w:name w:val="C9AC3CE60BFA477789CDA1652D17CB5E"/>
  </w:style>
  <w:style w:type="paragraph" w:customStyle="1" w:styleId="CED87D155AA34CDD8DD86FFF3CC64FC3">
    <w:name w:val="CED87D155AA34CDD8DD86FFF3CC64FC3"/>
  </w:style>
  <w:style w:type="paragraph" w:customStyle="1" w:styleId="B5FBEE409140468699AF6B81DE36B810">
    <w:name w:val="B5FBEE409140468699AF6B81DE36B810"/>
  </w:style>
  <w:style w:type="paragraph" w:customStyle="1" w:styleId="A461799330F744C9AB9EA333C9BD8EAE">
    <w:name w:val="A461799330F744C9AB9EA333C9BD8EAE"/>
  </w:style>
  <w:style w:type="paragraph" w:customStyle="1" w:styleId="A35A96098A364313BE57B87CF6FB8C96">
    <w:name w:val="A35A96098A364313BE57B87CF6FB8C96"/>
  </w:style>
  <w:style w:type="paragraph" w:customStyle="1" w:styleId="0511278B4F344E06961B762EBA71BECC">
    <w:name w:val="0511278B4F344E06961B762EBA71BECC"/>
  </w:style>
  <w:style w:type="paragraph" w:customStyle="1" w:styleId="00F60A006BDF4498A400614AE058C791">
    <w:name w:val="00F60A006BDF4498A400614AE058C791"/>
  </w:style>
  <w:style w:type="paragraph" w:customStyle="1" w:styleId="75F748B277A44A9A9F06A0089DADF364">
    <w:name w:val="75F748B277A44A9A9F06A0089DADF364"/>
  </w:style>
  <w:style w:type="paragraph" w:customStyle="1" w:styleId="003393790947444AB3E6C819F8006A50">
    <w:name w:val="003393790947444AB3E6C819F8006A50"/>
  </w:style>
  <w:style w:type="paragraph" w:customStyle="1" w:styleId="BAB18BBC70E849B78747D9725617B2FC">
    <w:name w:val="BAB18BBC70E849B78747D9725617B2FC"/>
  </w:style>
  <w:style w:type="paragraph" w:customStyle="1" w:styleId="422CD14EB05C4F619C65813D03257A3F">
    <w:name w:val="422CD14EB05C4F619C65813D03257A3F"/>
  </w:style>
  <w:style w:type="paragraph" w:customStyle="1" w:styleId="352A03A02A494D929CC241447F2A4929">
    <w:name w:val="352A03A02A494D929CC241447F2A4929"/>
  </w:style>
  <w:style w:type="paragraph" w:customStyle="1" w:styleId="F88929F9B5764097ADFF87773CD377E4">
    <w:name w:val="F88929F9B5764097ADFF87773CD377E4"/>
  </w:style>
  <w:style w:type="paragraph" w:customStyle="1" w:styleId="F80B406906964998BF199C446D287338">
    <w:name w:val="F80B406906964998BF199C446D287338"/>
  </w:style>
  <w:style w:type="paragraph" w:customStyle="1" w:styleId="4C87E1A28DFD4776B6032EB651B420DD">
    <w:name w:val="4C87E1A28DFD4776B6032EB651B420DD"/>
  </w:style>
  <w:style w:type="paragraph" w:customStyle="1" w:styleId="9B5DE498B4C44BBD9F9E9E1E5412F18C">
    <w:name w:val="9B5DE498B4C44BBD9F9E9E1E5412F18C"/>
  </w:style>
  <w:style w:type="paragraph" w:customStyle="1" w:styleId="7C96BF1A26054428A72D978F4E8121E5">
    <w:name w:val="7C96BF1A26054428A72D978F4E8121E5"/>
  </w:style>
  <w:style w:type="paragraph" w:customStyle="1" w:styleId="B28D5EC80C8B4F8EB9975F7DB3182C2A">
    <w:name w:val="B28D5EC80C8B4F8EB9975F7DB3182C2A"/>
    <w:rsid w:val="00D643C4"/>
  </w:style>
  <w:style w:type="paragraph" w:customStyle="1" w:styleId="0DDC2B86B53C4EA7A2F63EC52A248107">
    <w:name w:val="0DDC2B86B53C4EA7A2F63EC52A248107"/>
    <w:rsid w:val="00D643C4"/>
  </w:style>
  <w:style w:type="paragraph" w:customStyle="1" w:styleId="85FF4F39E5BB4B2180827396475B18B0">
    <w:name w:val="85FF4F39E5BB4B2180827396475B18B0"/>
    <w:rsid w:val="00D643C4"/>
  </w:style>
  <w:style w:type="paragraph" w:customStyle="1" w:styleId="5F40B9490C66458D9CB38BAD20FB2DF8">
    <w:name w:val="5F40B9490C66458D9CB38BAD20FB2DF8"/>
    <w:rsid w:val="00D643C4"/>
  </w:style>
  <w:style w:type="paragraph" w:customStyle="1" w:styleId="CE252DF43BF243748B5BAC01A8631129">
    <w:name w:val="CE252DF43BF243748B5BAC01A8631129"/>
    <w:rsid w:val="00D643C4"/>
  </w:style>
  <w:style w:type="paragraph" w:customStyle="1" w:styleId="A4EEE9767B134ECBB2B778C3F36B389C">
    <w:name w:val="A4EEE9767B134ECBB2B778C3F36B389C"/>
    <w:rsid w:val="00D643C4"/>
  </w:style>
  <w:style w:type="paragraph" w:customStyle="1" w:styleId="56439D30144A4D7D97FCD6ABEF4A857B">
    <w:name w:val="56439D30144A4D7D97FCD6ABEF4A857B"/>
    <w:rsid w:val="00D643C4"/>
  </w:style>
  <w:style w:type="paragraph" w:customStyle="1" w:styleId="D6F7751CE70B49599C91A15D095A8D0C">
    <w:name w:val="D6F7751CE70B49599C91A15D095A8D0C"/>
    <w:rsid w:val="00D643C4"/>
  </w:style>
  <w:style w:type="paragraph" w:customStyle="1" w:styleId="9C217C1AD5BB427584C7CD10BC409CA2">
    <w:name w:val="9C217C1AD5BB427584C7CD10BC409CA2"/>
    <w:rsid w:val="00D643C4"/>
  </w:style>
  <w:style w:type="paragraph" w:customStyle="1" w:styleId="D08BA9DF037049F79B962BDF1B6ACB79">
    <w:name w:val="D08BA9DF037049F79B962BDF1B6ACB79"/>
    <w:rsid w:val="00D643C4"/>
  </w:style>
  <w:style w:type="paragraph" w:customStyle="1" w:styleId="716D30065F6943FD892DD083E356815C">
    <w:name w:val="716D30065F6943FD892DD083E356815C"/>
    <w:rsid w:val="00D643C4"/>
  </w:style>
  <w:style w:type="paragraph" w:customStyle="1" w:styleId="14801BB92D634982BC2F078DDF6A7596">
    <w:name w:val="14801BB92D634982BC2F078DDF6A7596"/>
    <w:rsid w:val="00D643C4"/>
  </w:style>
  <w:style w:type="paragraph" w:customStyle="1" w:styleId="7CFCB78F7562481E865B4AC5B61EDFE5">
    <w:name w:val="7CFCB78F7562481E865B4AC5B61EDFE5"/>
    <w:rsid w:val="00D643C4"/>
  </w:style>
  <w:style w:type="paragraph" w:customStyle="1" w:styleId="C0B7E2B830394E2AA51C449C3D6FDF03">
    <w:name w:val="C0B7E2B830394E2AA51C449C3D6FDF03"/>
    <w:rsid w:val="00D643C4"/>
  </w:style>
  <w:style w:type="paragraph" w:customStyle="1" w:styleId="667E80CCBD224F86AFC90B989CD9D32B">
    <w:name w:val="667E80CCBD224F86AFC90B989CD9D32B"/>
    <w:rsid w:val="00D643C4"/>
  </w:style>
  <w:style w:type="paragraph" w:customStyle="1" w:styleId="90BAB6B82FDD4A12B787C3464695B86E">
    <w:name w:val="90BAB6B82FDD4A12B787C3464695B86E"/>
    <w:rsid w:val="00D643C4"/>
  </w:style>
  <w:style w:type="paragraph" w:customStyle="1" w:styleId="AFB37CC056BC42E58EAFA5CF64F50979">
    <w:name w:val="AFB37CC056BC42E58EAFA5CF64F50979"/>
    <w:rsid w:val="00520C89"/>
  </w:style>
  <w:style w:type="paragraph" w:customStyle="1" w:styleId="BA9EB55226084D7BAAFE1D83DD3DF478">
    <w:name w:val="BA9EB55226084D7BAAFE1D83DD3DF478"/>
    <w:rsid w:val="00883F72"/>
  </w:style>
  <w:style w:type="paragraph" w:customStyle="1" w:styleId="A09503018D5F43ECBD9AA67F6D08854D">
    <w:name w:val="A09503018D5F43ECBD9AA67F6D08854D"/>
    <w:rsid w:val="00883F72"/>
  </w:style>
  <w:style w:type="paragraph" w:customStyle="1" w:styleId="553464F703FD4591822A1794BCF49673">
    <w:name w:val="553464F703FD4591822A1794BCF49673"/>
    <w:rsid w:val="00883F72"/>
  </w:style>
  <w:style w:type="paragraph" w:customStyle="1" w:styleId="F9A08AC7CE1545228FD3C64C32BCCF11">
    <w:name w:val="F9A08AC7CE1545228FD3C64C32BCCF11"/>
    <w:rsid w:val="006C0AE5"/>
  </w:style>
  <w:style w:type="paragraph" w:customStyle="1" w:styleId="B873DFE722EB465CA3A86AC51B57A883">
    <w:name w:val="B873DFE722EB465CA3A86AC51B57A883"/>
    <w:rsid w:val="006C0AE5"/>
  </w:style>
  <w:style w:type="paragraph" w:customStyle="1" w:styleId="16E419E0863F4CA6AF4392CCF1DC364E">
    <w:name w:val="16E419E0863F4CA6AF4392CCF1DC364E"/>
    <w:rsid w:val="007F06F6"/>
  </w:style>
  <w:style w:type="paragraph" w:customStyle="1" w:styleId="128DD394DFBF4DB794623DDA048C4F71">
    <w:name w:val="128DD394DFBF4DB794623DDA048C4F71"/>
    <w:rsid w:val="007F06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resume.dotx</Template>
  <TotalTime>458</TotalTime>
  <Pages>2</Pages>
  <Words>519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44</cp:revision>
  <dcterms:created xsi:type="dcterms:W3CDTF">2023-09-04T19:17:00Z</dcterms:created>
  <dcterms:modified xsi:type="dcterms:W3CDTF">2024-12-23T07:02:00Z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
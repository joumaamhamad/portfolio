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D22188">
        <w:tc>
          <w:tcPr>
            <w:tcW w:w="9360" w:type="dxa"/>
          </w:tcPr>
          <w:p w:rsidR="00384F21" w:rsidRPr="00384F21" w:rsidRDefault="00FC669F" w:rsidP="00FC669F">
            <w:pPr>
              <w:pStyle w:val="Title"/>
            </w:pPr>
            <w:r w:rsidRPr="00BE3FC0">
              <w:rPr>
                <w:color w:val="000000" w:themeColor="text1"/>
              </w:rPr>
              <w:t>Mhamad Jomaa</w:t>
            </w:r>
          </w:p>
        </w:tc>
      </w:tr>
    </w:tbl>
    <w:tbl>
      <w:tblPr>
        <w:tblStyle w:val="TableGridLight"/>
        <w:tblW w:w="51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88"/>
        <w:gridCol w:w="4787"/>
      </w:tblGrid>
      <w:tr w:rsidR="00910CBB" w:rsidTr="00BF686E">
        <w:trPr>
          <w:trHeight w:val="618"/>
        </w:trPr>
        <w:tc>
          <w:tcPr>
            <w:tcW w:w="4788" w:type="dxa"/>
          </w:tcPr>
          <w:p w:rsidR="00533B35" w:rsidRDefault="00533B35" w:rsidP="00533B35">
            <w:pPr>
              <w:pStyle w:val="ContactInfo"/>
            </w:pPr>
            <w:r>
              <w:t xml:space="preserve">+96170583380 </w:t>
            </w:r>
          </w:p>
          <w:p w:rsidR="00291250" w:rsidRDefault="00291250" w:rsidP="00533B35">
            <w:pPr>
              <w:pStyle w:val="ContactInfo"/>
            </w:pPr>
            <w:r>
              <w:t>I’m Lebanese</w:t>
            </w:r>
          </w:p>
          <w:p w:rsidR="00910CBB" w:rsidRDefault="00170C8B" w:rsidP="00533B35">
            <w:pPr>
              <w:pStyle w:val="ContactInfo"/>
            </w:pPr>
            <w:r>
              <w:t xml:space="preserve">Lebanon, </w:t>
            </w:r>
            <w:r w:rsidR="006E1EFF">
              <w:t>Saida,</w:t>
            </w:r>
            <w:r>
              <w:t xml:space="preserve"> Zrerieh</w:t>
            </w:r>
          </w:p>
          <w:p w:rsidR="00291250" w:rsidRDefault="00291250" w:rsidP="00533B35">
            <w:pPr>
              <w:pStyle w:val="ContactInfo"/>
            </w:pPr>
          </w:p>
        </w:tc>
        <w:tc>
          <w:tcPr>
            <w:tcW w:w="4788" w:type="dxa"/>
          </w:tcPr>
          <w:p w:rsidR="00910CBB" w:rsidRPr="00F14524" w:rsidRDefault="00EB4809" w:rsidP="00FC669F">
            <w:pPr>
              <w:pStyle w:val="ContactInfoRight"/>
            </w:pPr>
            <w:r>
              <w:t>mhamad</w:t>
            </w:r>
            <w:r w:rsidR="00FC669F">
              <w:t>_jomaa@outlook.com</w:t>
            </w:r>
          </w:p>
          <w:p w:rsidR="00910CBB" w:rsidRDefault="00FC669F" w:rsidP="00F14524">
            <w:pPr>
              <w:pStyle w:val="ContactInfoRight"/>
            </w:pPr>
            <w:r>
              <w:t>Date of birth 19/05/2003</w:t>
            </w:r>
          </w:p>
          <w:p w:rsidR="00291250" w:rsidRDefault="00291250" w:rsidP="00F14524">
            <w:pPr>
              <w:pStyle w:val="ContactInfoRight"/>
            </w:pPr>
            <w:r>
              <w:t>Open to work</w:t>
            </w:r>
          </w:p>
        </w:tc>
      </w:tr>
    </w:tbl>
    <w:tbl>
      <w:tblPr>
        <w:tblStyle w:val="TableGrid"/>
        <w:tblW w:w="53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980"/>
        <w:gridCol w:w="7998"/>
      </w:tblGrid>
      <w:tr w:rsidR="001E5C69" w:rsidTr="00317879">
        <w:trPr>
          <w:trHeight w:val="1895"/>
        </w:trPr>
        <w:tc>
          <w:tcPr>
            <w:tcW w:w="198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383A86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1E0C00EC10AB487080CDDE0848263566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BE3FC0">
                  <w:rPr>
                    <w:color w:val="000000" w:themeColor="text1"/>
                    <w:sz w:val="32"/>
                  </w:rPr>
                  <w:t>Objective</w:t>
                </w:r>
              </w:sdtContent>
            </w:sdt>
          </w:p>
        </w:tc>
        <w:tc>
          <w:tcPr>
            <w:tcW w:w="79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170C8B" w:rsidRDefault="00BF686E" w:rsidP="00BF686E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A dedicated and highly skilled MERN (MongoDB, Express.js, React.js, Node.js) stack developer with a passion for creating robust and innovative web applications. With a strong foundation in full-stack development, I am committed to delivering high-quality, scalable, and user-friendly solutions that meet and exceed client expectations. Seeking opportunities to contribute my expertise in front-end and back-end development to a dynamic team, where I can continue to grow professionally and create cutting-edge web experiences</w:t>
            </w:r>
          </w:p>
        </w:tc>
      </w:tr>
      <w:tr w:rsidR="00910CBB" w:rsidTr="00317879">
        <w:trPr>
          <w:trHeight w:val="4670"/>
        </w:trPr>
        <w:tc>
          <w:tcPr>
            <w:tcW w:w="198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170C8B" w:rsidRDefault="00170C8B" w:rsidP="00170C8B">
            <w:pPr>
              <w:pStyle w:val="Heading1"/>
              <w:rPr>
                <w:sz w:val="32"/>
              </w:rPr>
            </w:pPr>
            <w:r w:rsidRPr="00BE3FC0">
              <w:rPr>
                <w:color w:val="000000" w:themeColor="text1"/>
                <w:sz w:val="32"/>
              </w:rPr>
              <w:t>Skills</w:t>
            </w:r>
          </w:p>
        </w:tc>
        <w:tc>
          <w:tcPr>
            <w:tcW w:w="79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9541B" w:rsidRPr="00170C8B" w:rsidRDefault="00FC669F" w:rsidP="00D13586">
            <w:pPr>
              <w:rPr>
                <w:b/>
                <w:bCs/>
                <w:sz w:val="24"/>
                <w:szCs w:val="24"/>
              </w:rPr>
            </w:pPr>
            <w:r w:rsidRPr="00170C8B">
              <w:rPr>
                <w:b/>
                <w:bCs/>
                <w:sz w:val="24"/>
                <w:szCs w:val="24"/>
              </w:rPr>
              <w:t>University Skills:</w:t>
            </w:r>
          </w:p>
          <w:p w:rsidR="00FC669F" w:rsidRPr="00170C8B" w:rsidRDefault="00FC669F" w:rsidP="00D13586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 xml:space="preserve">1-C </w:t>
            </w:r>
            <w:r w:rsidR="00533B35" w:rsidRPr="00170C8B">
              <w:rPr>
                <w:sz w:val="24"/>
                <w:szCs w:val="24"/>
              </w:rPr>
              <w:t>Language:</w:t>
            </w:r>
            <w:r w:rsidRPr="00170C8B">
              <w:rPr>
                <w:sz w:val="24"/>
                <w:szCs w:val="24"/>
              </w:rPr>
              <w:t xml:space="preserve"> Learning </w:t>
            </w:r>
            <w:r w:rsidR="00533B35" w:rsidRPr="00170C8B">
              <w:rPr>
                <w:sz w:val="24"/>
                <w:szCs w:val="24"/>
              </w:rPr>
              <w:t>in</w:t>
            </w:r>
            <w:r w:rsidRPr="00170C8B">
              <w:rPr>
                <w:sz w:val="24"/>
                <w:szCs w:val="24"/>
              </w:rPr>
              <w:t xml:space="preserve"> University as a Language and as a </w:t>
            </w:r>
            <w:r w:rsidR="00533B35" w:rsidRPr="00170C8B">
              <w:rPr>
                <w:sz w:val="24"/>
                <w:szCs w:val="24"/>
              </w:rPr>
              <w:t>Data Structure</w:t>
            </w:r>
            <w:r w:rsidRPr="00170C8B">
              <w:rPr>
                <w:sz w:val="24"/>
                <w:szCs w:val="24"/>
              </w:rPr>
              <w:t>.</w:t>
            </w:r>
          </w:p>
          <w:p w:rsidR="00FC669F" w:rsidRPr="00170C8B" w:rsidRDefault="00FC669F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2--</w:t>
            </w:r>
            <w:r w:rsidR="00533B35" w:rsidRPr="00170C8B">
              <w:rPr>
                <w:sz w:val="24"/>
                <w:szCs w:val="24"/>
              </w:rPr>
              <w:t>MySQL:</w:t>
            </w:r>
            <w:r w:rsidRPr="00170C8B">
              <w:rPr>
                <w:sz w:val="24"/>
                <w:szCs w:val="24"/>
              </w:rPr>
              <w:t xml:space="preserve"> Course from University and I have a </w:t>
            </w:r>
            <w:r w:rsidR="00533B35" w:rsidRPr="00170C8B">
              <w:rPr>
                <w:sz w:val="24"/>
                <w:szCs w:val="24"/>
              </w:rPr>
              <w:t>personal</w:t>
            </w:r>
            <w:r w:rsidRPr="00170C8B">
              <w:rPr>
                <w:sz w:val="24"/>
                <w:szCs w:val="24"/>
              </w:rPr>
              <w:t xml:space="preserve"> experience in MySQL.</w:t>
            </w:r>
          </w:p>
          <w:p w:rsidR="00FC669F" w:rsidRPr="00170C8B" w:rsidRDefault="00FC669F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3-</w:t>
            </w:r>
            <w:r w:rsidR="00533B35" w:rsidRPr="00170C8B">
              <w:rPr>
                <w:sz w:val="24"/>
                <w:szCs w:val="24"/>
              </w:rPr>
              <w:t>Java:</w:t>
            </w:r>
            <w:r w:rsidRPr="00170C8B">
              <w:rPr>
                <w:sz w:val="24"/>
                <w:szCs w:val="24"/>
              </w:rPr>
              <w:t xml:space="preserve"> Beginner (Course from Lebanese university).</w:t>
            </w:r>
          </w:p>
          <w:p w:rsidR="00FC669F" w:rsidRPr="00170C8B" w:rsidRDefault="00FC669F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4-Graphic User Interface</w:t>
            </w:r>
          </w:p>
          <w:p w:rsidR="00FC669F" w:rsidRPr="00170C8B" w:rsidRDefault="00FC669F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5-Work with Linux.</w:t>
            </w:r>
          </w:p>
          <w:p w:rsidR="00FC669F" w:rsidRDefault="00FC669F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6-PHP: Course from Lebanese University.</w:t>
            </w:r>
          </w:p>
          <w:p w:rsidR="00BE3FC0" w:rsidRPr="00170C8B" w:rsidRDefault="00BE3FC0" w:rsidP="00FC669F">
            <w:pPr>
              <w:rPr>
                <w:sz w:val="24"/>
                <w:szCs w:val="24"/>
              </w:rPr>
            </w:pPr>
          </w:p>
          <w:p w:rsidR="00FC669F" w:rsidRPr="00170C8B" w:rsidRDefault="00FC669F" w:rsidP="00FC669F">
            <w:pPr>
              <w:rPr>
                <w:b/>
                <w:bCs/>
                <w:sz w:val="24"/>
                <w:szCs w:val="24"/>
              </w:rPr>
            </w:pPr>
            <w:r w:rsidRPr="00170C8B">
              <w:rPr>
                <w:b/>
                <w:bCs/>
                <w:sz w:val="24"/>
                <w:szCs w:val="24"/>
              </w:rPr>
              <w:t>Personal Skills:</w:t>
            </w:r>
          </w:p>
          <w:p w:rsidR="001F27B1" w:rsidRPr="00170C8B" w:rsidRDefault="001F27B1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 xml:space="preserve">1-HTML: Course from </w:t>
            </w:r>
            <w:r w:rsidR="00533B35" w:rsidRPr="00170C8B">
              <w:rPr>
                <w:sz w:val="24"/>
                <w:szCs w:val="24"/>
              </w:rPr>
              <w:t>YouTube</w:t>
            </w:r>
            <w:r w:rsidRPr="00170C8B">
              <w:rPr>
                <w:sz w:val="24"/>
                <w:szCs w:val="24"/>
              </w:rPr>
              <w:t xml:space="preserve"> (Elzero)</w:t>
            </w:r>
          </w:p>
          <w:p w:rsidR="001F27B1" w:rsidRPr="00170C8B" w:rsidRDefault="001F27B1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 xml:space="preserve">2-CSS: Course from </w:t>
            </w:r>
            <w:r w:rsidR="00533B35" w:rsidRPr="00170C8B">
              <w:rPr>
                <w:sz w:val="24"/>
                <w:szCs w:val="24"/>
              </w:rPr>
              <w:t>YouTube</w:t>
            </w:r>
            <w:r w:rsidR="00BE3FC0">
              <w:rPr>
                <w:sz w:val="24"/>
                <w:szCs w:val="24"/>
              </w:rPr>
              <w:t xml:space="preserve"> (E</w:t>
            </w:r>
            <w:r w:rsidRPr="00170C8B">
              <w:rPr>
                <w:sz w:val="24"/>
                <w:szCs w:val="24"/>
              </w:rPr>
              <w:t>lzero)</w:t>
            </w:r>
          </w:p>
          <w:p w:rsidR="001F27B1" w:rsidRPr="00170C8B" w:rsidRDefault="001F27B1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 xml:space="preserve">3-Javascript: Course from </w:t>
            </w:r>
            <w:r w:rsidR="00533B35" w:rsidRPr="00170C8B">
              <w:rPr>
                <w:sz w:val="24"/>
                <w:szCs w:val="24"/>
              </w:rPr>
              <w:t>YouTube</w:t>
            </w:r>
            <w:r w:rsidRPr="00170C8B">
              <w:rPr>
                <w:sz w:val="24"/>
                <w:szCs w:val="24"/>
              </w:rPr>
              <w:t xml:space="preserve"> (Elzero)</w:t>
            </w:r>
          </w:p>
          <w:p w:rsidR="001F27B1" w:rsidRPr="006540A2" w:rsidRDefault="001F27B1" w:rsidP="00FC669F">
            <w:pPr>
              <w:rPr>
                <w:color w:val="000000" w:themeColor="text1"/>
                <w:sz w:val="24"/>
                <w:szCs w:val="24"/>
              </w:rPr>
            </w:pPr>
            <w:r w:rsidRPr="006540A2">
              <w:rPr>
                <w:color w:val="000000" w:themeColor="text1"/>
                <w:sz w:val="24"/>
                <w:szCs w:val="24"/>
              </w:rPr>
              <w:t xml:space="preserve">I have done many templates using </w:t>
            </w:r>
            <w:r w:rsidR="00291250" w:rsidRPr="006540A2">
              <w:rPr>
                <w:color w:val="000000" w:themeColor="text1"/>
                <w:sz w:val="24"/>
                <w:szCs w:val="24"/>
              </w:rPr>
              <w:t>HTML, CSS, JS</w:t>
            </w:r>
            <w:r w:rsidRPr="006540A2">
              <w:rPr>
                <w:color w:val="000000" w:themeColor="text1"/>
                <w:sz w:val="24"/>
                <w:szCs w:val="24"/>
              </w:rPr>
              <w:t>.</w:t>
            </w:r>
          </w:p>
          <w:p w:rsidR="001F27B1" w:rsidRPr="00170C8B" w:rsidRDefault="001F27B1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4-Reactjs: Course from Udemy</w:t>
            </w:r>
            <w:bookmarkStart w:id="0" w:name="_GoBack"/>
            <w:bookmarkEnd w:id="0"/>
            <w:r w:rsidRPr="00170C8B">
              <w:rPr>
                <w:sz w:val="24"/>
                <w:szCs w:val="24"/>
              </w:rPr>
              <w:t>.</w:t>
            </w:r>
          </w:p>
          <w:p w:rsidR="001F27B1" w:rsidRPr="00170C8B" w:rsidRDefault="001F27B1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5-Nodejs+Express: Course from Udemy.</w:t>
            </w:r>
          </w:p>
          <w:p w:rsidR="001F27B1" w:rsidRPr="00170C8B" w:rsidRDefault="001F27B1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6-Mongodb: Course from Udemy.</w:t>
            </w:r>
          </w:p>
          <w:p w:rsidR="00BF686E" w:rsidRDefault="00BF686E" w:rsidP="00FC669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7-SQL: Course from Udemy.</w:t>
            </w:r>
          </w:p>
          <w:p w:rsidR="004130D3" w:rsidRPr="00170C8B" w:rsidRDefault="004130D3" w:rsidP="00FC66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8-Git/</w:t>
            </w:r>
            <w:r w:rsidR="00FF351B">
              <w:rPr>
                <w:sz w:val="24"/>
                <w:szCs w:val="24"/>
              </w:rPr>
              <w:t>GitHub</w:t>
            </w:r>
          </w:p>
          <w:p w:rsidR="001F27B1" w:rsidRPr="001F27B1" w:rsidRDefault="001F27B1" w:rsidP="00FC669F"/>
        </w:tc>
      </w:tr>
      <w:tr w:rsidR="00910CBB" w:rsidTr="00317879">
        <w:trPr>
          <w:trHeight w:val="1202"/>
        </w:trPr>
        <w:sdt>
          <w:sdtPr>
            <w:alias w:val="Experience:"/>
            <w:tag w:val="Experience:"/>
            <w:id w:val="5444170"/>
            <w:placeholder>
              <w:docPart w:val="1619249185E9402F8531692176F63DC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D13586" w:rsidP="002B7E4E">
                <w:pPr>
                  <w:pStyle w:val="Heading1"/>
                </w:pPr>
                <w:r w:rsidRPr="00BE3FC0">
                  <w:rPr>
                    <w:color w:val="000000" w:themeColor="text1"/>
                    <w:sz w:val="32"/>
                  </w:rPr>
                  <w:t>Experience</w:t>
                </w:r>
              </w:p>
            </w:tc>
          </w:sdtContent>
        </w:sdt>
        <w:tc>
          <w:tcPr>
            <w:tcW w:w="79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170C8B" w:rsidRDefault="001F27B1" w:rsidP="00B656B9">
            <w:pPr>
              <w:pStyle w:val="ListBullet"/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 xml:space="preserve">I have a personal </w:t>
            </w:r>
            <w:r w:rsidR="00533B35" w:rsidRPr="00170C8B">
              <w:rPr>
                <w:sz w:val="24"/>
                <w:szCs w:val="24"/>
              </w:rPr>
              <w:t xml:space="preserve">experience </w:t>
            </w:r>
            <w:r w:rsidRPr="00170C8B">
              <w:rPr>
                <w:sz w:val="24"/>
                <w:szCs w:val="24"/>
              </w:rPr>
              <w:t xml:space="preserve">in the web </w:t>
            </w:r>
            <w:r w:rsidR="00533B35" w:rsidRPr="00170C8B">
              <w:rPr>
                <w:sz w:val="24"/>
                <w:szCs w:val="24"/>
              </w:rPr>
              <w:t>development domain</w:t>
            </w:r>
            <w:r w:rsidRPr="00170C8B">
              <w:rPr>
                <w:sz w:val="24"/>
                <w:szCs w:val="24"/>
              </w:rPr>
              <w:t xml:space="preserve"> specifically in Mern stack.</w:t>
            </w:r>
          </w:p>
          <w:p w:rsidR="001F27B1" w:rsidRPr="009C0A7D" w:rsidRDefault="001F27B1" w:rsidP="00533B35">
            <w:pPr>
              <w:pStyle w:val="ListBullet"/>
            </w:pPr>
            <w:r w:rsidRPr="00170C8B">
              <w:rPr>
                <w:sz w:val="24"/>
                <w:szCs w:val="24"/>
              </w:rPr>
              <w:t xml:space="preserve">I have 2 </w:t>
            </w:r>
            <w:r w:rsidR="00533B35" w:rsidRPr="00170C8B">
              <w:rPr>
                <w:sz w:val="24"/>
                <w:szCs w:val="24"/>
              </w:rPr>
              <w:t>years’ experience</w:t>
            </w:r>
            <w:r w:rsidRPr="00170C8B">
              <w:rPr>
                <w:sz w:val="24"/>
                <w:szCs w:val="24"/>
              </w:rPr>
              <w:t xml:space="preserve"> in the education </w:t>
            </w:r>
            <w:r w:rsidR="00533B35" w:rsidRPr="00170C8B">
              <w:rPr>
                <w:sz w:val="24"/>
                <w:szCs w:val="24"/>
              </w:rPr>
              <w:t>domain</w:t>
            </w:r>
            <w:r w:rsidRPr="00170C8B">
              <w:rPr>
                <w:sz w:val="24"/>
                <w:szCs w:val="24"/>
              </w:rPr>
              <w:t xml:space="preserve"> </w:t>
            </w:r>
            <w:r w:rsidR="00533B35" w:rsidRPr="00170C8B">
              <w:rPr>
                <w:sz w:val="24"/>
                <w:szCs w:val="24"/>
              </w:rPr>
              <w:t>(</w:t>
            </w:r>
            <w:r w:rsidR="009C0A7D" w:rsidRPr="00170C8B">
              <w:rPr>
                <w:sz w:val="24"/>
                <w:szCs w:val="24"/>
              </w:rPr>
              <w:t>Math,</w:t>
            </w:r>
            <w:r w:rsidR="00533B35" w:rsidRPr="00170C8B">
              <w:rPr>
                <w:sz w:val="24"/>
                <w:szCs w:val="24"/>
              </w:rPr>
              <w:t xml:space="preserve"> Physics and Informatics)</w:t>
            </w:r>
          </w:p>
          <w:p w:rsidR="009C0A7D" w:rsidRPr="001A2DAF" w:rsidRDefault="009C0A7D" w:rsidP="00533B35">
            <w:pPr>
              <w:pStyle w:val="ListBullet"/>
            </w:pPr>
            <w:r>
              <w:rPr>
                <w:sz w:val="24"/>
                <w:szCs w:val="24"/>
              </w:rPr>
              <w:t>I have many projects in my LinkedIn pages.</w:t>
            </w:r>
          </w:p>
        </w:tc>
      </w:tr>
      <w:tr w:rsidR="00CC5F20" w:rsidTr="00317879">
        <w:trPr>
          <w:trHeight w:val="1202"/>
        </w:trPr>
        <w:tc>
          <w:tcPr>
            <w:tcW w:w="198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C5F20" w:rsidRPr="00CC5F20" w:rsidRDefault="00CC5F20" w:rsidP="002B7E4E">
            <w:pPr>
              <w:pStyle w:val="Heading1"/>
              <w:rPr>
                <w:sz w:val="32"/>
              </w:rPr>
            </w:pPr>
            <w:r w:rsidRPr="00BE3FC0">
              <w:rPr>
                <w:color w:val="000000" w:themeColor="text1"/>
                <w:sz w:val="32"/>
              </w:rPr>
              <w:lastRenderedPageBreak/>
              <w:t>Projects</w:t>
            </w:r>
          </w:p>
        </w:tc>
        <w:tc>
          <w:tcPr>
            <w:tcW w:w="79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CC5F20" w:rsidRPr="00BE3FC0" w:rsidRDefault="004046BC" w:rsidP="00BE3FC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trong"/>
                <w:rFonts w:cstheme="minorHAnsi"/>
                <w:sz w:val="24"/>
                <w:szCs w:val="24"/>
                <w:bdr w:val="single" w:sz="2" w:space="0" w:color="D9D9E3" w:frame="1"/>
                <w:shd w:val="clear" w:color="auto" w:fill="F7F7F8"/>
              </w:rPr>
            </w:pPr>
            <w:r>
              <w:rPr>
                <w:rStyle w:val="Strong"/>
                <w:rFonts w:cstheme="minorHAnsi"/>
                <w:sz w:val="24"/>
                <w:szCs w:val="24"/>
                <w:bdr w:val="single" w:sz="2" w:space="0" w:color="D9D9E3" w:frame="1"/>
                <w:shd w:val="clear" w:color="auto" w:fill="F7F7F8"/>
              </w:rPr>
              <w:t>1-</w:t>
            </w:r>
            <w:r w:rsidR="00CC5F20" w:rsidRPr="00BE3FC0">
              <w:rPr>
                <w:rStyle w:val="Strong"/>
                <w:rFonts w:cstheme="minorHAnsi"/>
                <w:sz w:val="24"/>
                <w:szCs w:val="24"/>
                <w:bdr w:val="single" w:sz="2" w:space="0" w:color="D9D9E3" w:frame="1"/>
                <w:shd w:val="clear" w:color="auto" w:fill="F7F7F8"/>
              </w:rPr>
              <w:t xml:space="preserve">Project: </w:t>
            </w:r>
            <w:r w:rsidR="00317879" w:rsidRPr="00BE3FC0">
              <w:rPr>
                <w:rStyle w:val="Strong"/>
                <w:rFonts w:cstheme="minorHAnsi"/>
                <w:sz w:val="24"/>
                <w:szCs w:val="24"/>
                <w:bdr w:val="single" w:sz="2" w:space="0" w:color="D9D9E3" w:frame="1"/>
                <w:shd w:val="clear" w:color="auto" w:fill="F7F7F8"/>
              </w:rPr>
              <w:t>Yelp Camp</w:t>
            </w:r>
          </w:p>
          <w:p w:rsidR="00317879" w:rsidRPr="00BE3FC0" w:rsidRDefault="00317879" w:rsidP="00CC5F2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trong"/>
                <w:rFonts w:cstheme="minorHAnsi"/>
                <w:bdr w:val="single" w:sz="2" w:space="0" w:color="D9D9E3" w:frame="1"/>
                <w:shd w:val="clear" w:color="auto" w:fill="F7F7F8"/>
              </w:rPr>
            </w:pPr>
          </w:p>
          <w:p w:rsidR="00317879" w:rsidRPr="00BE3FC0" w:rsidRDefault="00317879" w:rsidP="00CC5F2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</w:pPr>
            <w:r w:rsidRPr="00BE3FC0">
              <w:rPr>
                <w:rStyle w:val="Strong"/>
                <w:rFonts w:cstheme="minorHAnsi"/>
                <w:sz w:val="24"/>
                <w:szCs w:val="24"/>
                <w:bdr w:val="single" w:sz="2" w:space="0" w:color="D9D9E3" w:frame="1"/>
                <w:shd w:val="clear" w:color="auto" w:fill="F7F7F8"/>
              </w:rPr>
              <w:t>Description:</w:t>
            </w:r>
            <w:r w:rsidRPr="00BE3FC0">
              <w:rPr>
                <w:rFonts w:cstheme="minorHAnsi"/>
                <w:color w:val="374151"/>
                <w:sz w:val="24"/>
                <w:szCs w:val="24"/>
                <w:shd w:val="clear" w:color="auto" w:fill="F7F7F8"/>
              </w:rPr>
              <w:t xml:space="preserve"> </w:t>
            </w:r>
          </w:p>
          <w:p w:rsidR="00CC5F20" w:rsidRDefault="00317879" w:rsidP="00317879">
            <w:pPr>
              <w:rPr>
                <w:sz w:val="24"/>
                <w:szCs w:val="24"/>
                <w:shd w:val="clear" w:color="auto" w:fill="F7F7F8"/>
              </w:rPr>
            </w:pPr>
            <w:r w:rsidRPr="00317879">
              <w:rPr>
                <w:sz w:val="24"/>
                <w:szCs w:val="24"/>
                <w:shd w:val="clear" w:color="auto" w:fill="F7F7F8"/>
              </w:rPr>
              <w:t>Developed and deployed "Yelp Camp," a comprehensive web application leveraging Node.js, Express.js, MongoDB, and EJS views. The project encompassed a wide range of features and best practices, including CRUD operations, RESTful routing, user authentication, authorization, session management, bcrypt password hashing, and robust error handlin</w:t>
            </w:r>
            <w:r w:rsidR="00F34907">
              <w:rPr>
                <w:sz w:val="24"/>
                <w:szCs w:val="24"/>
                <w:shd w:val="clear" w:color="auto" w:fill="F7F7F8"/>
              </w:rPr>
              <w:t xml:space="preserve">g and another </w:t>
            </w:r>
            <w:r w:rsidR="00FF351B">
              <w:rPr>
                <w:sz w:val="24"/>
                <w:szCs w:val="24"/>
                <w:shd w:val="clear" w:color="auto" w:fill="F7F7F8"/>
              </w:rPr>
              <w:t>increases.</w:t>
            </w:r>
            <w:r w:rsidR="00FF351B"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 xml:space="preserve"> (</w:t>
            </w:r>
            <w:r w:rsidR="00FB373E"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 xml:space="preserve">Code is in my </w:t>
            </w:r>
            <w:r w:rsidR="00EC55AE"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>G</w:t>
            </w:r>
            <w:r w:rsidR="00EC55AE" w:rsidRPr="00FB373E"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>itHub</w:t>
            </w:r>
            <w:r w:rsidR="00FB373E" w:rsidRPr="00FB373E"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 xml:space="preserve"> page)</w:t>
            </w:r>
          </w:p>
          <w:p w:rsidR="00676C4A" w:rsidRDefault="00676C4A" w:rsidP="00317879">
            <w:pPr>
              <w:rPr>
                <w:sz w:val="24"/>
                <w:szCs w:val="24"/>
                <w:shd w:val="clear" w:color="auto" w:fill="F7F7F8"/>
              </w:rPr>
            </w:pPr>
          </w:p>
          <w:p w:rsidR="00FB373E" w:rsidRPr="00BE3FC0" w:rsidRDefault="004046BC" w:rsidP="00317879">
            <w:pPr>
              <w:rPr>
                <w:rFonts w:cstheme="minorHAnsi"/>
                <w:b/>
                <w:bCs/>
                <w:sz w:val="24"/>
                <w:szCs w:val="24"/>
                <w:shd w:val="clear" w:color="auto" w:fill="F7F7F8"/>
              </w:rPr>
            </w:pPr>
            <w:r>
              <w:rPr>
                <w:rFonts w:cstheme="minorHAnsi"/>
                <w:b/>
                <w:bCs/>
                <w:sz w:val="24"/>
                <w:szCs w:val="24"/>
                <w:shd w:val="clear" w:color="auto" w:fill="F7F7F8"/>
              </w:rPr>
              <w:t>2-</w:t>
            </w:r>
            <w:r w:rsidR="00FB373E" w:rsidRPr="00BE3FC0">
              <w:rPr>
                <w:rFonts w:cstheme="minorHAnsi"/>
                <w:b/>
                <w:bCs/>
                <w:sz w:val="24"/>
                <w:szCs w:val="24"/>
                <w:shd w:val="clear" w:color="auto" w:fill="F7F7F8"/>
              </w:rPr>
              <w:t>Project:  Amazon Clone</w:t>
            </w:r>
          </w:p>
          <w:p w:rsidR="00676C4A" w:rsidRPr="00BE3FC0" w:rsidRDefault="00676C4A" w:rsidP="00317879">
            <w:pPr>
              <w:rPr>
                <w:rFonts w:cstheme="minorHAnsi"/>
                <w:b/>
                <w:bCs/>
                <w:sz w:val="24"/>
                <w:szCs w:val="24"/>
                <w:shd w:val="clear" w:color="auto" w:fill="F7F7F8"/>
              </w:rPr>
            </w:pPr>
          </w:p>
          <w:p w:rsidR="00FB373E" w:rsidRPr="00BE3FC0" w:rsidRDefault="00FB373E" w:rsidP="00317879">
            <w:pPr>
              <w:rPr>
                <w:rFonts w:cstheme="minorHAnsi"/>
                <w:b/>
                <w:bCs/>
                <w:sz w:val="24"/>
                <w:szCs w:val="24"/>
                <w:shd w:val="clear" w:color="auto" w:fill="F7F7F8"/>
              </w:rPr>
            </w:pPr>
            <w:r w:rsidRPr="00BE3FC0">
              <w:rPr>
                <w:rFonts w:cstheme="minorHAnsi"/>
                <w:b/>
                <w:bCs/>
                <w:sz w:val="24"/>
                <w:szCs w:val="24"/>
                <w:shd w:val="clear" w:color="auto" w:fill="F7F7F8"/>
              </w:rPr>
              <w:t xml:space="preserve">Description: </w:t>
            </w:r>
          </w:p>
          <w:p w:rsidR="004046BC" w:rsidRDefault="00A93036" w:rsidP="00317879">
            <w:pPr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</w:pPr>
            <w:r w:rsidRPr="00A93036">
              <w:rPr>
                <w:sz w:val="24"/>
                <w:szCs w:val="24"/>
                <w:shd w:val="clear" w:color="auto" w:fill="F7F7F8"/>
              </w:rPr>
              <w:t>Welcome to the Amazon Clone repository! This project is a full-stack e-commerce website built using the MERN stack, comprising MongoDB for the database, Express.js for the backend, React.js for the frontend, and Node.js for server-side logic.</w:t>
            </w:r>
            <w:r w:rsidRPr="00BE3FC0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 xml:space="preserve"> </w:t>
            </w:r>
            <w:r w:rsidRPr="00BE3FC0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>(Code is in my GitHub page</w:t>
            </w:r>
            <w:r w:rsidRPr="00FB373E"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>)</w:t>
            </w:r>
          </w:p>
          <w:p w:rsidR="00A93036" w:rsidRPr="00A93036" w:rsidRDefault="00A93036" w:rsidP="00317879">
            <w:pPr>
              <w:rPr>
                <w:sz w:val="24"/>
                <w:szCs w:val="24"/>
                <w:shd w:val="clear" w:color="auto" w:fill="F7F7F8"/>
              </w:rPr>
            </w:pPr>
          </w:p>
          <w:p w:rsidR="004046BC" w:rsidRDefault="004046BC" w:rsidP="004046BC">
            <w:pPr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</w:pPr>
            <w:r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>3-</w:t>
            </w:r>
            <w:r w:rsidRPr="004046BC">
              <w:rPr>
                <w:b/>
                <w:bCs/>
                <w:sz w:val="24"/>
                <w:szCs w:val="24"/>
                <w:shd w:val="clear" w:color="auto" w:fill="F7F7F8"/>
              </w:rPr>
              <w:t>Project: University Website</w:t>
            </w:r>
          </w:p>
          <w:p w:rsidR="004046BC" w:rsidRDefault="004046BC" w:rsidP="00317879">
            <w:pPr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</w:pPr>
          </w:p>
          <w:p w:rsidR="004046BC" w:rsidRPr="004046BC" w:rsidRDefault="004046BC" w:rsidP="004046BC">
            <w:pPr>
              <w:rPr>
                <w:b/>
                <w:bCs/>
                <w:sz w:val="24"/>
                <w:szCs w:val="24"/>
                <w:shd w:val="clear" w:color="auto" w:fill="F7F7F8"/>
              </w:rPr>
            </w:pPr>
            <w:r w:rsidRPr="004046BC">
              <w:rPr>
                <w:b/>
                <w:bCs/>
                <w:sz w:val="24"/>
                <w:szCs w:val="24"/>
                <w:shd w:val="clear" w:color="auto" w:fill="F7F7F8"/>
              </w:rPr>
              <w:t xml:space="preserve">Description: </w:t>
            </w:r>
          </w:p>
          <w:p w:rsidR="00317879" w:rsidRDefault="004046BC" w:rsidP="004046BC">
            <w:pPr>
              <w:rPr>
                <w:sz w:val="24"/>
                <w:szCs w:val="24"/>
                <w:shd w:val="clear" w:color="auto" w:fill="F7F7F8"/>
              </w:rPr>
            </w:pPr>
            <w:r w:rsidRPr="004046BC">
              <w:rPr>
                <w:sz w:val="24"/>
                <w:szCs w:val="24"/>
                <w:shd w:val="clear" w:color="auto" w:fill="F7F7F8"/>
              </w:rPr>
              <w:t>This is university website for the students for the Lebanese university in my master degree, using HTML, CSS, JavaScript, Ajax, JQuery, PHP, sql.</w:t>
            </w:r>
            <w:r w:rsidRPr="00BE3FC0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 xml:space="preserve"> </w:t>
            </w:r>
            <w:r w:rsidRPr="00BE3FC0">
              <w:rPr>
                <w:rFonts w:cstheme="minorHAnsi"/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>(Code is in my GitHub page</w:t>
            </w:r>
            <w:r w:rsidRPr="00FB373E">
              <w:rPr>
                <w:b/>
                <w:bCs/>
                <w:i/>
                <w:iCs/>
                <w:sz w:val="24"/>
                <w:szCs w:val="24"/>
                <w:shd w:val="clear" w:color="auto" w:fill="F7F7F8"/>
              </w:rPr>
              <w:t>)</w:t>
            </w:r>
          </w:p>
          <w:p w:rsidR="004046BC" w:rsidRPr="004046BC" w:rsidRDefault="004046BC" w:rsidP="004046BC">
            <w:pPr>
              <w:rPr>
                <w:sz w:val="24"/>
                <w:szCs w:val="24"/>
                <w:shd w:val="clear" w:color="auto" w:fill="F7F7F8"/>
              </w:rPr>
            </w:pPr>
          </w:p>
        </w:tc>
      </w:tr>
      <w:tr w:rsidR="00910CBB" w:rsidTr="00317879">
        <w:trPr>
          <w:trHeight w:val="1618"/>
        </w:trPr>
        <w:sdt>
          <w:sdtPr>
            <w:alias w:val="Education:"/>
            <w:tag w:val="Education:"/>
            <w:id w:val="5444174"/>
            <w:placeholder>
              <w:docPart w:val="A461799330F744C9AB9EA333C9BD8E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2B7E4E">
                <w:pPr>
                  <w:pStyle w:val="Heading1"/>
                </w:pPr>
                <w:r w:rsidRPr="00BE3FC0">
                  <w:rPr>
                    <w:color w:val="000000" w:themeColor="text1"/>
                    <w:sz w:val="32"/>
                  </w:rPr>
                  <w:t>Education</w:t>
                </w:r>
              </w:p>
            </w:tc>
          </w:sdtContent>
        </w:sdt>
        <w:tc>
          <w:tcPr>
            <w:tcW w:w="79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F686E" w:rsidRPr="00170C8B" w:rsidRDefault="00533B35" w:rsidP="00BF686E">
            <w:pPr>
              <w:pStyle w:val="Heading2"/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Lebanese University</w:t>
            </w:r>
            <w:r w:rsidR="00B656B9" w:rsidRPr="00170C8B">
              <w:rPr>
                <w:sz w:val="24"/>
                <w:szCs w:val="24"/>
              </w:rPr>
              <w:t xml:space="preserve"> – </w:t>
            </w:r>
            <w:r w:rsidRPr="00170C8B">
              <w:rPr>
                <w:sz w:val="24"/>
                <w:szCs w:val="24"/>
              </w:rPr>
              <w:t>Nabatie</w:t>
            </w:r>
            <w:r w:rsidR="00B656B9" w:rsidRPr="00170C8B">
              <w:rPr>
                <w:sz w:val="24"/>
                <w:szCs w:val="24"/>
              </w:rPr>
              <w:t xml:space="preserve"> – </w:t>
            </w:r>
            <w:r w:rsidRPr="00170C8B">
              <w:rPr>
                <w:sz w:val="24"/>
                <w:szCs w:val="24"/>
              </w:rPr>
              <w:t>Bachelor</w:t>
            </w:r>
          </w:p>
          <w:p w:rsidR="00533B35" w:rsidRPr="00170C8B" w:rsidRDefault="00533B35" w:rsidP="001A2DA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>I have Bachelor’s degree in programing (Computer Science) from Lebanese University.</w:t>
            </w:r>
          </w:p>
          <w:p w:rsidR="00533B35" w:rsidRPr="00170C8B" w:rsidRDefault="00533B35" w:rsidP="001A2DA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 xml:space="preserve"> Since November 2</w:t>
            </w:r>
            <w:r w:rsidR="00EC55AE">
              <w:rPr>
                <w:sz w:val="24"/>
                <w:szCs w:val="24"/>
              </w:rPr>
              <w:t>020 Lebanese University Nabatie</w:t>
            </w:r>
            <w:r w:rsidRPr="00170C8B">
              <w:rPr>
                <w:sz w:val="24"/>
                <w:szCs w:val="24"/>
              </w:rPr>
              <w:t>, Lebanon.</w:t>
            </w:r>
          </w:p>
          <w:p w:rsidR="00B656B9" w:rsidRPr="00170C8B" w:rsidRDefault="00533B35" w:rsidP="001A2DAF">
            <w:pPr>
              <w:rPr>
                <w:sz w:val="24"/>
                <w:szCs w:val="24"/>
              </w:rPr>
            </w:pPr>
            <w:r w:rsidRPr="00170C8B">
              <w:rPr>
                <w:sz w:val="24"/>
                <w:szCs w:val="24"/>
              </w:rPr>
              <w:t xml:space="preserve"> I have a bachelor's degree in computer science from Lebanese university.</w:t>
            </w:r>
          </w:p>
          <w:p w:rsidR="00533B35" w:rsidRPr="001A2DAF" w:rsidRDefault="00533B35" w:rsidP="001A2DAF">
            <w:r w:rsidRPr="006540A2">
              <w:rPr>
                <w:color w:val="000000" w:themeColor="text1"/>
                <w:sz w:val="24"/>
                <w:szCs w:val="24"/>
              </w:rPr>
              <w:t>Currently, I am studying for a master’s degree at the Lebanese university.</w:t>
            </w:r>
          </w:p>
        </w:tc>
      </w:tr>
      <w:tr w:rsidR="00B656B9" w:rsidTr="00317879">
        <w:trPr>
          <w:trHeight w:val="1142"/>
        </w:trPr>
        <w:tc>
          <w:tcPr>
            <w:tcW w:w="198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Pr="00170C8B" w:rsidRDefault="00291250" w:rsidP="00291250">
            <w:pPr>
              <w:pStyle w:val="Heading1"/>
              <w:rPr>
                <w:sz w:val="32"/>
              </w:rPr>
            </w:pPr>
            <w:r w:rsidRPr="00BE3FC0">
              <w:rPr>
                <w:color w:val="000000" w:themeColor="text1"/>
                <w:sz w:val="32"/>
              </w:rPr>
              <w:t>Languages</w:t>
            </w:r>
          </w:p>
        </w:tc>
        <w:tc>
          <w:tcPr>
            <w:tcW w:w="79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170C8B" w:rsidRDefault="00291250" w:rsidP="00291250">
            <w:pPr>
              <w:rPr>
                <w:sz w:val="24"/>
                <w:szCs w:val="24"/>
              </w:rPr>
            </w:pPr>
            <w:r w:rsidRPr="00170C8B">
              <w:rPr>
                <w:b/>
                <w:bCs/>
                <w:sz w:val="24"/>
                <w:szCs w:val="24"/>
              </w:rPr>
              <w:t xml:space="preserve">Arabic: </w:t>
            </w:r>
            <w:r w:rsidRPr="00170C8B">
              <w:rPr>
                <w:sz w:val="24"/>
                <w:szCs w:val="24"/>
              </w:rPr>
              <w:t>Excellent</w:t>
            </w:r>
          </w:p>
          <w:p w:rsidR="00291250" w:rsidRPr="00170C8B" w:rsidRDefault="00291250" w:rsidP="00291250">
            <w:pPr>
              <w:rPr>
                <w:sz w:val="24"/>
                <w:szCs w:val="24"/>
              </w:rPr>
            </w:pPr>
            <w:r w:rsidRPr="00170C8B">
              <w:rPr>
                <w:b/>
                <w:bCs/>
                <w:sz w:val="24"/>
                <w:szCs w:val="24"/>
              </w:rPr>
              <w:t xml:space="preserve">English: </w:t>
            </w:r>
            <w:r w:rsidRPr="00170C8B">
              <w:rPr>
                <w:sz w:val="24"/>
                <w:szCs w:val="24"/>
              </w:rPr>
              <w:t>Very good</w:t>
            </w:r>
          </w:p>
          <w:p w:rsidR="00567338" w:rsidRPr="00567338" w:rsidRDefault="00291250" w:rsidP="00567338">
            <w:pPr>
              <w:rPr>
                <w:sz w:val="24"/>
                <w:szCs w:val="24"/>
              </w:rPr>
            </w:pPr>
            <w:r w:rsidRPr="00170C8B">
              <w:rPr>
                <w:b/>
                <w:bCs/>
                <w:sz w:val="24"/>
                <w:szCs w:val="24"/>
              </w:rPr>
              <w:t xml:space="preserve">French: </w:t>
            </w:r>
            <w:r w:rsidRPr="00170C8B">
              <w:rPr>
                <w:sz w:val="24"/>
                <w:szCs w:val="24"/>
              </w:rPr>
              <w:t>Very good(Certified by the Lebanese University)</w:t>
            </w:r>
          </w:p>
        </w:tc>
      </w:tr>
      <w:tr w:rsidR="00170C8B" w:rsidTr="00317879">
        <w:trPr>
          <w:trHeight w:val="1142"/>
        </w:trPr>
        <w:tc>
          <w:tcPr>
            <w:tcW w:w="198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70C8B" w:rsidRPr="00170C8B" w:rsidRDefault="00170C8B" w:rsidP="00291250">
            <w:pPr>
              <w:pStyle w:val="Heading1"/>
              <w:rPr>
                <w:sz w:val="32"/>
              </w:rPr>
            </w:pPr>
            <w:r w:rsidRPr="00BE3FC0">
              <w:rPr>
                <w:color w:val="000000" w:themeColor="text1"/>
                <w:sz w:val="32"/>
              </w:rPr>
              <w:lastRenderedPageBreak/>
              <w:t>Contact</w:t>
            </w:r>
          </w:p>
        </w:tc>
        <w:tc>
          <w:tcPr>
            <w:tcW w:w="79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70C8B" w:rsidRDefault="00170C8B" w:rsidP="002912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Phone number: </w:t>
            </w:r>
            <w:r w:rsidRPr="00170C8B">
              <w:rPr>
                <w:sz w:val="24"/>
                <w:szCs w:val="24"/>
              </w:rPr>
              <w:t>+96170583380</w:t>
            </w:r>
          </w:p>
          <w:p w:rsidR="00170C8B" w:rsidRDefault="00170C8B" w:rsidP="0029125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Email:</w:t>
            </w:r>
            <w:r w:rsidRPr="006540A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hyperlink r:id="rId7" w:history="1">
              <w:r w:rsidRPr="00EC55A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mhamad_jomaa@outlook.com</w:t>
              </w:r>
            </w:hyperlink>
          </w:p>
          <w:p w:rsidR="00170C8B" w:rsidRDefault="00170C8B" w:rsidP="0029125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70C8B">
              <w:rPr>
                <w:b/>
                <w:bCs/>
                <w:sz w:val="24"/>
                <w:szCs w:val="24"/>
              </w:rPr>
              <w:t>LinkedIn:</w:t>
            </w:r>
            <w:r w:rsidRPr="006540A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E95F7E" w:rsidRPr="00EC55AE">
                <w:rPr>
                  <w:rStyle w:val="Hyperlink"/>
                  <w:rFonts w:ascii="Segoe UI" w:hAnsi="Segoe UI" w:cs="Segoe UI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www.linkedin.com/in/mhamad-jomaa-76409a230</w:t>
              </w:r>
            </w:hyperlink>
          </w:p>
          <w:p w:rsidR="00E95F7E" w:rsidRPr="00E95F7E" w:rsidRDefault="00E95F7E" w:rsidP="00291250">
            <w:pPr>
              <w:rPr>
                <w:b/>
                <w:bCs/>
                <w:sz w:val="24"/>
                <w:szCs w:val="24"/>
              </w:rPr>
            </w:pPr>
            <w:r w:rsidRPr="00E95F7E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GitHub: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 </w:t>
            </w:r>
            <w:r w:rsidR="00FB373E" w:rsidRPr="00FB373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https://github.com/joumaamhamad</w:t>
            </w:r>
          </w:p>
        </w:tc>
      </w:tr>
    </w:tbl>
    <w:p w:rsidR="00567338" w:rsidRDefault="00567338" w:rsidP="00567338">
      <w:pPr>
        <w:pStyle w:val="NoSpacing"/>
      </w:pPr>
    </w:p>
    <w:sectPr w:rsidR="00567338" w:rsidSect="00474BB6">
      <w:headerReference w:type="default" r:id="rId9"/>
      <w:footerReference w:type="default" r:id="rId10"/>
      <w:headerReference w:type="first" r:id="rId11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86" w:rsidRDefault="00383A86">
      <w:r>
        <w:separator/>
      </w:r>
    </w:p>
  </w:endnote>
  <w:endnote w:type="continuationSeparator" w:id="0">
    <w:p w:rsidR="00383A86" w:rsidRDefault="0038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0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86" w:rsidRDefault="00383A86">
      <w:r>
        <w:separator/>
      </w:r>
    </w:p>
  </w:footnote>
  <w:footnote w:type="continuationSeparator" w:id="0">
    <w:p w:rsidR="00383A86" w:rsidRDefault="00383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6A2457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28F4910C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7B47C09"/>
    <w:multiLevelType w:val="multilevel"/>
    <w:tmpl w:val="786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9F"/>
    <w:rsid w:val="0001722C"/>
    <w:rsid w:val="00024E30"/>
    <w:rsid w:val="00045CE7"/>
    <w:rsid w:val="00066481"/>
    <w:rsid w:val="00092220"/>
    <w:rsid w:val="00102CBC"/>
    <w:rsid w:val="00127BC3"/>
    <w:rsid w:val="00170C8B"/>
    <w:rsid w:val="001A1623"/>
    <w:rsid w:val="001A2DAF"/>
    <w:rsid w:val="001E5C69"/>
    <w:rsid w:val="001F27B1"/>
    <w:rsid w:val="001F30A4"/>
    <w:rsid w:val="002001BF"/>
    <w:rsid w:val="002275F6"/>
    <w:rsid w:val="00243B94"/>
    <w:rsid w:val="00247188"/>
    <w:rsid w:val="00261DE3"/>
    <w:rsid w:val="00291250"/>
    <w:rsid w:val="002B7E4E"/>
    <w:rsid w:val="002F22D0"/>
    <w:rsid w:val="00307B41"/>
    <w:rsid w:val="003105DA"/>
    <w:rsid w:val="00317879"/>
    <w:rsid w:val="003755F2"/>
    <w:rsid w:val="00383A86"/>
    <w:rsid w:val="00384F21"/>
    <w:rsid w:val="003E2599"/>
    <w:rsid w:val="004046BC"/>
    <w:rsid w:val="004130D3"/>
    <w:rsid w:val="00413583"/>
    <w:rsid w:val="004513B2"/>
    <w:rsid w:val="0047187E"/>
    <w:rsid w:val="00474BB6"/>
    <w:rsid w:val="0048154B"/>
    <w:rsid w:val="004A13BA"/>
    <w:rsid w:val="004B46B6"/>
    <w:rsid w:val="004B572C"/>
    <w:rsid w:val="00525C3F"/>
    <w:rsid w:val="00531EC3"/>
    <w:rsid w:val="00533B35"/>
    <w:rsid w:val="0055197E"/>
    <w:rsid w:val="00567338"/>
    <w:rsid w:val="0058321E"/>
    <w:rsid w:val="005C3A84"/>
    <w:rsid w:val="00617226"/>
    <w:rsid w:val="00647056"/>
    <w:rsid w:val="006540A2"/>
    <w:rsid w:val="006704FF"/>
    <w:rsid w:val="00673C26"/>
    <w:rsid w:val="00676C4A"/>
    <w:rsid w:val="006B4888"/>
    <w:rsid w:val="006D2999"/>
    <w:rsid w:val="006E1E22"/>
    <w:rsid w:val="006E1EFF"/>
    <w:rsid w:val="00725B27"/>
    <w:rsid w:val="00730614"/>
    <w:rsid w:val="00791548"/>
    <w:rsid w:val="007A2648"/>
    <w:rsid w:val="007C1D23"/>
    <w:rsid w:val="007C399D"/>
    <w:rsid w:val="00832062"/>
    <w:rsid w:val="008F1622"/>
    <w:rsid w:val="00910CBB"/>
    <w:rsid w:val="00923D54"/>
    <w:rsid w:val="00933AC4"/>
    <w:rsid w:val="00947A4A"/>
    <w:rsid w:val="009C0A7D"/>
    <w:rsid w:val="009E7B1F"/>
    <w:rsid w:val="009F50CC"/>
    <w:rsid w:val="00A90A26"/>
    <w:rsid w:val="00A9303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E3FC0"/>
    <w:rsid w:val="00BF686E"/>
    <w:rsid w:val="00C23BE0"/>
    <w:rsid w:val="00C6302E"/>
    <w:rsid w:val="00C87C9D"/>
    <w:rsid w:val="00CB3CF8"/>
    <w:rsid w:val="00CC1D1E"/>
    <w:rsid w:val="00CC5F20"/>
    <w:rsid w:val="00CC7FC2"/>
    <w:rsid w:val="00CD5910"/>
    <w:rsid w:val="00CE7814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95F7E"/>
    <w:rsid w:val="00EB4809"/>
    <w:rsid w:val="00EC0619"/>
    <w:rsid w:val="00EC55AE"/>
    <w:rsid w:val="00EE0B8D"/>
    <w:rsid w:val="00F068E1"/>
    <w:rsid w:val="00F14524"/>
    <w:rsid w:val="00F34907"/>
    <w:rsid w:val="00FB373E"/>
    <w:rsid w:val="00FC669F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2ADF8"/>
  <w15:docId w15:val="{E827C8D1-5CC7-4F09-B6C3-D04672B9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Strong">
    <w:name w:val="Strong"/>
    <w:basedOn w:val="DefaultParagraphFont"/>
    <w:uiPriority w:val="22"/>
    <w:qFormat/>
    <w:rsid w:val="00CC5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hamad-jomaa-76409a230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hamad_jomaa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0C00EC10AB487080CDDE084826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695F-78A4-45B1-85BC-92069707DA71}"/>
      </w:docPartPr>
      <w:docPartBody>
        <w:p w:rsidR="00DA73D3" w:rsidRDefault="00AB19B6">
          <w:pPr>
            <w:pStyle w:val="1E0C00EC10AB487080CDDE0848263566"/>
          </w:pPr>
          <w:r>
            <w:t>Objective</w:t>
          </w:r>
        </w:p>
      </w:docPartBody>
    </w:docPart>
    <w:docPart>
      <w:docPartPr>
        <w:name w:val="1619249185E9402F8531692176F63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FFC88-0B2B-4083-8220-058F72D317A3}"/>
      </w:docPartPr>
      <w:docPartBody>
        <w:p w:rsidR="00DA73D3" w:rsidRDefault="00AB19B6">
          <w:pPr>
            <w:pStyle w:val="1619249185E9402F8531692176F63DCD"/>
          </w:pPr>
          <w:r>
            <w:t>Experience</w:t>
          </w:r>
        </w:p>
      </w:docPartBody>
    </w:docPart>
    <w:docPart>
      <w:docPartPr>
        <w:name w:val="A461799330F744C9AB9EA333C9BD8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95B1-C2F6-43CF-9457-0B1602008A33}"/>
      </w:docPartPr>
      <w:docPartBody>
        <w:p w:rsidR="00DA73D3" w:rsidRDefault="00AB19B6">
          <w:pPr>
            <w:pStyle w:val="A461799330F744C9AB9EA333C9BD8EAE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4"/>
    <w:rsid w:val="00073416"/>
    <w:rsid w:val="001F6154"/>
    <w:rsid w:val="003B7637"/>
    <w:rsid w:val="00474CC6"/>
    <w:rsid w:val="00520C89"/>
    <w:rsid w:val="00546E23"/>
    <w:rsid w:val="0060155A"/>
    <w:rsid w:val="0083790D"/>
    <w:rsid w:val="00883F72"/>
    <w:rsid w:val="009438ED"/>
    <w:rsid w:val="00A7218D"/>
    <w:rsid w:val="00AB19B6"/>
    <w:rsid w:val="00B77AD9"/>
    <w:rsid w:val="00BE140A"/>
    <w:rsid w:val="00D643C4"/>
    <w:rsid w:val="00DA73D3"/>
    <w:rsid w:val="00F31A96"/>
    <w:rsid w:val="00FD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3D10B62934A2C80755960FDFFF745">
    <w:name w:val="B1B3D10B62934A2C80755960FDFFF74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C0F44411043848FAA7EF9C4EAB9D40D1">
    <w:name w:val="C0F44411043848FAA7EF9C4EAB9D40D1"/>
  </w:style>
  <w:style w:type="paragraph" w:customStyle="1" w:styleId="B91D10FB502343B39CB6D07BEBE6D26D">
    <w:name w:val="B91D10FB502343B39CB6D07BEBE6D26D"/>
  </w:style>
  <w:style w:type="paragraph" w:customStyle="1" w:styleId="64F9640EF49C4C138A0405CA60F6A563">
    <w:name w:val="64F9640EF49C4C138A0405CA60F6A563"/>
  </w:style>
  <w:style w:type="paragraph" w:customStyle="1" w:styleId="E03E3810715B4C3F9031D7FBA1D802C1">
    <w:name w:val="E03E3810715B4C3F9031D7FBA1D802C1"/>
  </w:style>
  <w:style w:type="paragraph" w:customStyle="1" w:styleId="1E0C00EC10AB487080CDDE0848263566">
    <w:name w:val="1E0C00EC10AB487080CDDE0848263566"/>
  </w:style>
  <w:style w:type="paragraph" w:customStyle="1" w:styleId="5B584D858BD648FC849C10C13E9CEE31">
    <w:name w:val="5B584D858BD648FC849C10C13E9CEE31"/>
  </w:style>
  <w:style w:type="paragraph" w:customStyle="1" w:styleId="4F1DEEE0250B4BC49EFBCF483130835B">
    <w:name w:val="4F1DEEE0250B4BC49EFBCF483130835B"/>
  </w:style>
  <w:style w:type="paragraph" w:customStyle="1" w:styleId="F7912D4B2211427C8D91EE39724229F7">
    <w:name w:val="F7912D4B2211427C8D91EE39724229F7"/>
  </w:style>
  <w:style w:type="paragraph" w:customStyle="1" w:styleId="1619249185E9402F8531692176F63DCD">
    <w:name w:val="1619249185E9402F8531692176F63DCD"/>
  </w:style>
  <w:style w:type="paragraph" w:customStyle="1" w:styleId="928DAD71C12F49608F63FDCDC71759FD">
    <w:name w:val="928DAD71C12F49608F63FDCDC71759FD"/>
  </w:style>
  <w:style w:type="paragraph" w:customStyle="1" w:styleId="3FBE8FF4B74F436F9BAD26974244C214">
    <w:name w:val="3FBE8FF4B74F436F9BAD26974244C214"/>
  </w:style>
  <w:style w:type="paragraph" w:customStyle="1" w:styleId="D7A5765377AF40FC9A96065F47AD9960">
    <w:name w:val="D7A5765377AF40FC9A96065F47AD9960"/>
  </w:style>
  <w:style w:type="paragraph" w:customStyle="1" w:styleId="2425DC06D8444C648530A3B58A084907">
    <w:name w:val="2425DC06D8444C648530A3B58A084907"/>
  </w:style>
  <w:style w:type="paragraph" w:customStyle="1" w:styleId="60632E5CA6D6465E8D13E01E248F5C59">
    <w:name w:val="60632E5CA6D6465E8D13E01E248F5C59"/>
  </w:style>
  <w:style w:type="paragraph" w:customStyle="1" w:styleId="B607B23776EB4BEDB4C30E016608EDE1">
    <w:name w:val="B607B23776EB4BEDB4C30E016608EDE1"/>
  </w:style>
  <w:style w:type="paragraph" w:customStyle="1" w:styleId="FE86D156A8CB4E60BAB4B4E73192791D">
    <w:name w:val="FE86D156A8CB4E60BAB4B4E73192791D"/>
  </w:style>
  <w:style w:type="paragraph" w:customStyle="1" w:styleId="900048C03E7F48C0920CA98EC08999C7">
    <w:name w:val="900048C03E7F48C0920CA98EC08999C7"/>
  </w:style>
  <w:style w:type="paragraph" w:customStyle="1" w:styleId="AB22AC22AA2647A0BA331CF4E6B01618">
    <w:name w:val="AB22AC22AA2647A0BA331CF4E6B01618"/>
  </w:style>
  <w:style w:type="paragraph" w:customStyle="1" w:styleId="C9AC3CE60BFA477789CDA1652D17CB5E">
    <w:name w:val="C9AC3CE60BFA477789CDA1652D17CB5E"/>
  </w:style>
  <w:style w:type="paragraph" w:customStyle="1" w:styleId="CED87D155AA34CDD8DD86FFF3CC64FC3">
    <w:name w:val="CED87D155AA34CDD8DD86FFF3CC64FC3"/>
  </w:style>
  <w:style w:type="paragraph" w:customStyle="1" w:styleId="B5FBEE409140468699AF6B81DE36B810">
    <w:name w:val="B5FBEE409140468699AF6B81DE36B810"/>
  </w:style>
  <w:style w:type="paragraph" w:customStyle="1" w:styleId="A461799330F744C9AB9EA333C9BD8EAE">
    <w:name w:val="A461799330F744C9AB9EA333C9BD8EAE"/>
  </w:style>
  <w:style w:type="paragraph" w:customStyle="1" w:styleId="A35A96098A364313BE57B87CF6FB8C96">
    <w:name w:val="A35A96098A364313BE57B87CF6FB8C96"/>
  </w:style>
  <w:style w:type="paragraph" w:customStyle="1" w:styleId="0511278B4F344E06961B762EBA71BECC">
    <w:name w:val="0511278B4F344E06961B762EBA71BECC"/>
  </w:style>
  <w:style w:type="paragraph" w:customStyle="1" w:styleId="00F60A006BDF4498A400614AE058C791">
    <w:name w:val="00F60A006BDF4498A400614AE058C791"/>
  </w:style>
  <w:style w:type="paragraph" w:customStyle="1" w:styleId="75F748B277A44A9A9F06A0089DADF364">
    <w:name w:val="75F748B277A44A9A9F06A0089DADF364"/>
  </w:style>
  <w:style w:type="paragraph" w:customStyle="1" w:styleId="003393790947444AB3E6C819F8006A50">
    <w:name w:val="003393790947444AB3E6C819F8006A50"/>
  </w:style>
  <w:style w:type="paragraph" w:customStyle="1" w:styleId="BAB18BBC70E849B78747D9725617B2FC">
    <w:name w:val="BAB18BBC70E849B78747D9725617B2FC"/>
  </w:style>
  <w:style w:type="paragraph" w:customStyle="1" w:styleId="422CD14EB05C4F619C65813D03257A3F">
    <w:name w:val="422CD14EB05C4F619C65813D03257A3F"/>
  </w:style>
  <w:style w:type="paragraph" w:customStyle="1" w:styleId="352A03A02A494D929CC241447F2A4929">
    <w:name w:val="352A03A02A494D929CC241447F2A4929"/>
  </w:style>
  <w:style w:type="paragraph" w:customStyle="1" w:styleId="F88929F9B5764097ADFF87773CD377E4">
    <w:name w:val="F88929F9B5764097ADFF87773CD377E4"/>
  </w:style>
  <w:style w:type="paragraph" w:customStyle="1" w:styleId="F80B406906964998BF199C446D287338">
    <w:name w:val="F80B406906964998BF199C446D287338"/>
  </w:style>
  <w:style w:type="paragraph" w:customStyle="1" w:styleId="4C87E1A28DFD4776B6032EB651B420DD">
    <w:name w:val="4C87E1A28DFD4776B6032EB651B420DD"/>
  </w:style>
  <w:style w:type="paragraph" w:customStyle="1" w:styleId="9B5DE498B4C44BBD9F9E9E1E5412F18C">
    <w:name w:val="9B5DE498B4C44BBD9F9E9E1E5412F18C"/>
  </w:style>
  <w:style w:type="paragraph" w:customStyle="1" w:styleId="7C96BF1A26054428A72D978F4E8121E5">
    <w:name w:val="7C96BF1A26054428A72D978F4E8121E5"/>
  </w:style>
  <w:style w:type="paragraph" w:customStyle="1" w:styleId="B28D5EC80C8B4F8EB9975F7DB3182C2A">
    <w:name w:val="B28D5EC80C8B4F8EB9975F7DB3182C2A"/>
    <w:rsid w:val="00D643C4"/>
  </w:style>
  <w:style w:type="paragraph" w:customStyle="1" w:styleId="0DDC2B86B53C4EA7A2F63EC52A248107">
    <w:name w:val="0DDC2B86B53C4EA7A2F63EC52A248107"/>
    <w:rsid w:val="00D643C4"/>
  </w:style>
  <w:style w:type="paragraph" w:customStyle="1" w:styleId="85FF4F39E5BB4B2180827396475B18B0">
    <w:name w:val="85FF4F39E5BB4B2180827396475B18B0"/>
    <w:rsid w:val="00D643C4"/>
  </w:style>
  <w:style w:type="paragraph" w:customStyle="1" w:styleId="5F40B9490C66458D9CB38BAD20FB2DF8">
    <w:name w:val="5F40B9490C66458D9CB38BAD20FB2DF8"/>
    <w:rsid w:val="00D643C4"/>
  </w:style>
  <w:style w:type="paragraph" w:customStyle="1" w:styleId="CE252DF43BF243748B5BAC01A8631129">
    <w:name w:val="CE252DF43BF243748B5BAC01A8631129"/>
    <w:rsid w:val="00D643C4"/>
  </w:style>
  <w:style w:type="paragraph" w:customStyle="1" w:styleId="A4EEE9767B134ECBB2B778C3F36B389C">
    <w:name w:val="A4EEE9767B134ECBB2B778C3F36B389C"/>
    <w:rsid w:val="00D643C4"/>
  </w:style>
  <w:style w:type="paragraph" w:customStyle="1" w:styleId="56439D30144A4D7D97FCD6ABEF4A857B">
    <w:name w:val="56439D30144A4D7D97FCD6ABEF4A857B"/>
    <w:rsid w:val="00D643C4"/>
  </w:style>
  <w:style w:type="paragraph" w:customStyle="1" w:styleId="D6F7751CE70B49599C91A15D095A8D0C">
    <w:name w:val="D6F7751CE70B49599C91A15D095A8D0C"/>
    <w:rsid w:val="00D643C4"/>
  </w:style>
  <w:style w:type="paragraph" w:customStyle="1" w:styleId="9C217C1AD5BB427584C7CD10BC409CA2">
    <w:name w:val="9C217C1AD5BB427584C7CD10BC409CA2"/>
    <w:rsid w:val="00D643C4"/>
  </w:style>
  <w:style w:type="paragraph" w:customStyle="1" w:styleId="D08BA9DF037049F79B962BDF1B6ACB79">
    <w:name w:val="D08BA9DF037049F79B962BDF1B6ACB79"/>
    <w:rsid w:val="00D643C4"/>
  </w:style>
  <w:style w:type="paragraph" w:customStyle="1" w:styleId="716D30065F6943FD892DD083E356815C">
    <w:name w:val="716D30065F6943FD892DD083E356815C"/>
    <w:rsid w:val="00D643C4"/>
  </w:style>
  <w:style w:type="paragraph" w:customStyle="1" w:styleId="14801BB92D634982BC2F078DDF6A7596">
    <w:name w:val="14801BB92D634982BC2F078DDF6A7596"/>
    <w:rsid w:val="00D643C4"/>
  </w:style>
  <w:style w:type="paragraph" w:customStyle="1" w:styleId="7CFCB78F7562481E865B4AC5B61EDFE5">
    <w:name w:val="7CFCB78F7562481E865B4AC5B61EDFE5"/>
    <w:rsid w:val="00D643C4"/>
  </w:style>
  <w:style w:type="paragraph" w:customStyle="1" w:styleId="C0B7E2B830394E2AA51C449C3D6FDF03">
    <w:name w:val="C0B7E2B830394E2AA51C449C3D6FDF03"/>
    <w:rsid w:val="00D643C4"/>
  </w:style>
  <w:style w:type="paragraph" w:customStyle="1" w:styleId="667E80CCBD224F86AFC90B989CD9D32B">
    <w:name w:val="667E80CCBD224F86AFC90B989CD9D32B"/>
    <w:rsid w:val="00D643C4"/>
  </w:style>
  <w:style w:type="paragraph" w:customStyle="1" w:styleId="90BAB6B82FDD4A12B787C3464695B86E">
    <w:name w:val="90BAB6B82FDD4A12B787C3464695B86E"/>
    <w:rsid w:val="00D643C4"/>
  </w:style>
  <w:style w:type="paragraph" w:customStyle="1" w:styleId="AFB37CC056BC42E58EAFA5CF64F50979">
    <w:name w:val="AFB37CC056BC42E58EAFA5CF64F50979"/>
    <w:rsid w:val="00520C89"/>
  </w:style>
  <w:style w:type="paragraph" w:customStyle="1" w:styleId="BA9EB55226084D7BAAFE1D83DD3DF478">
    <w:name w:val="BA9EB55226084D7BAAFE1D83DD3DF478"/>
    <w:rsid w:val="00883F72"/>
  </w:style>
  <w:style w:type="paragraph" w:customStyle="1" w:styleId="A09503018D5F43ECBD9AA67F6D08854D">
    <w:name w:val="A09503018D5F43ECBD9AA67F6D08854D"/>
    <w:rsid w:val="00883F72"/>
  </w:style>
  <w:style w:type="paragraph" w:customStyle="1" w:styleId="553464F703FD4591822A1794BCF49673">
    <w:name w:val="553464F703FD4591822A1794BCF49673"/>
    <w:rsid w:val="0088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186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2023-09-04T19:17:00Z</dcterms:created>
  <dcterms:modified xsi:type="dcterms:W3CDTF">2024-01-29T19:58:00Z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